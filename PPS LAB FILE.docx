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016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711"/>
        <w:gridCol w:w="4995"/>
        <w:gridCol w:w="1759"/>
        <w:gridCol w:w="1551"/>
      </w:tblGrid>
      <w:tr w:rsidR="00F934D1" w14:paraId="26B489B9" w14:textId="77777777">
        <w:tblPrEx>
          <w:tblCellMar>
            <w:top w:w="0" w:type="dxa"/>
            <w:bottom w:w="0" w:type="dxa"/>
          </w:tblCellMar>
        </w:tblPrEx>
        <w:trPr>
          <w:trHeight w:val="917"/>
        </w:trPr>
        <w:tc>
          <w:tcPr>
            <w:tcW w:w="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5861CE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SNO</w:t>
            </w:r>
          </w:p>
        </w:tc>
        <w:tc>
          <w:tcPr>
            <w:tcW w:w="4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AD075C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Name of Practical</w:t>
            </w:r>
          </w:p>
        </w:tc>
        <w:tc>
          <w:tcPr>
            <w:tcW w:w="1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002113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Submitted on</w:t>
            </w: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01A8C6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Signature</w:t>
            </w:r>
          </w:p>
        </w:tc>
      </w:tr>
      <w:tr w:rsidR="00F934D1" w14:paraId="543A2D53" w14:textId="77777777">
        <w:tblPrEx>
          <w:tblCellMar>
            <w:top w:w="0" w:type="dxa"/>
            <w:bottom w:w="0" w:type="dxa"/>
          </w:tblCellMar>
        </w:tblPrEx>
        <w:trPr>
          <w:trHeight w:val="855"/>
        </w:trPr>
        <w:tc>
          <w:tcPr>
            <w:tcW w:w="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145738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4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62F774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Write a program to find the sum of two numbers.</w:t>
            </w:r>
          </w:p>
        </w:tc>
        <w:tc>
          <w:tcPr>
            <w:tcW w:w="1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BBFD94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FBC17A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</w:tr>
      <w:tr w:rsidR="00F934D1" w14:paraId="2576563B" w14:textId="77777777">
        <w:tblPrEx>
          <w:tblCellMar>
            <w:top w:w="0" w:type="dxa"/>
            <w:bottom w:w="0" w:type="dxa"/>
          </w:tblCellMar>
        </w:tblPrEx>
        <w:trPr>
          <w:trHeight w:val="917"/>
        </w:trPr>
        <w:tc>
          <w:tcPr>
            <w:tcW w:w="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E9B858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4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51F716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Write a program to swap two numbers using a third variable</w:t>
            </w:r>
          </w:p>
        </w:tc>
        <w:tc>
          <w:tcPr>
            <w:tcW w:w="1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80EF24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632459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</w:tr>
      <w:tr w:rsidR="00F934D1" w14:paraId="10165E32" w14:textId="77777777">
        <w:tblPrEx>
          <w:tblCellMar>
            <w:top w:w="0" w:type="dxa"/>
            <w:bottom w:w="0" w:type="dxa"/>
          </w:tblCellMar>
        </w:tblPrEx>
        <w:trPr>
          <w:trHeight w:val="917"/>
        </w:trPr>
        <w:tc>
          <w:tcPr>
            <w:tcW w:w="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D6DE7D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4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223F13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Write a program to swap two numbers without a third variable.</w:t>
            </w:r>
          </w:p>
        </w:tc>
        <w:tc>
          <w:tcPr>
            <w:tcW w:w="1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DA7153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3A6A8C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</w:tr>
      <w:tr w:rsidR="00F934D1" w14:paraId="5251CF5D" w14:textId="77777777">
        <w:tblPrEx>
          <w:tblCellMar>
            <w:top w:w="0" w:type="dxa"/>
            <w:bottom w:w="0" w:type="dxa"/>
          </w:tblCellMar>
        </w:tblPrEx>
        <w:trPr>
          <w:trHeight w:val="855"/>
        </w:trPr>
        <w:tc>
          <w:tcPr>
            <w:tcW w:w="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2855C4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4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6F237C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Write a program to input principle amount, rate and time from user and calculate the simple interest.</w:t>
            </w:r>
          </w:p>
        </w:tc>
        <w:tc>
          <w:tcPr>
            <w:tcW w:w="1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B11960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273CBC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</w:tr>
      <w:tr w:rsidR="00F934D1" w14:paraId="696F87DE" w14:textId="77777777">
        <w:tblPrEx>
          <w:tblCellMar>
            <w:top w:w="0" w:type="dxa"/>
            <w:bottom w:w="0" w:type="dxa"/>
          </w:tblCellMar>
        </w:tblPrEx>
        <w:trPr>
          <w:trHeight w:val="917"/>
        </w:trPr>
        <w:tc>
          <w:tcPr>
            <w:tcW w:w="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8CFF2C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4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261366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Write a program to input a temperature in Fahrenheit and convert it into Celsius</w:t>
            </w:r>
          </w:p>
        </w:tc>
        <w:tc>
          <w:tcPr>
            <w:tcW w:w="1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C316C8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4DD19E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</w:tr>
      <w:tr w:rsidR="00F934D1" w14:paraId="584C40DB" w14:textId="77777777">
        <w:tblPrEx>
          <w:tblCellMar>
            <w:top w:w="0" w:type="dxa"/>
            <w:bottom w:w="0" w:type="dxa"/>
          </w:tblCellMar>
        </w:tblPrEx>
        <w:trPr>
          <w:trHeight w:val="917"/>
        </w:trPr>
        <w:tc>
          <w:tcPr>
            <w:tcW w:w="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BC37F2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4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BB3920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Write a program to input distance between two cities in KM </w:t>
            </w:r>
            <w:r>
              <w:rPr>
                <w:sz w:val="28"/>
                <w:szCs w:val="28"/>
              </w:rPr>
              <w:t xml:space="preserve">and convert it into Centimetre, metre, feet and inches.  </w:t>
            </w:r>
          </w:p>
        </w:tc>
        <w:tc>
          <w:tcPr>
            <w:tcW w:w="1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8B3DFF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D60A0C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</w:tr>
      <w:tr w:rsidR="00F934D1" w14:paraId="648ED0D6" w14:textId="77777777">
        <w:tblPrEx>
          <w:tblCellMar>
            <w:top w:w="0" w:type="dxa"/>
            <w:bottom w:w="0" w:type="dxa"/>
          </w:tblCellMar>
        </w:tblPrEx>
        <w:trPr>
          <w:trHeight w:val="855"/>
        </w:trPr>
        <w:tc>
          <w:tcPr>
            <w:tcW w:w="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6101E1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4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91D2EE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Write a program to convert a float value into Integer type using type casting.</w:t>
            </w:r>
          </w:p>
        </w:tc>
        <w:tc>
          <w:tcPr>
            <w:tcW w:w="1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55C52A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798FCF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</w:tr>
      <w:tr w:rsidR="00F934D1" w14:paraId="6E53A8E6" w14:textId="77777777">
        <w:tblPrEx>
          <w:tblCellMar>
            <w:top w:w="0" w:type="dxa"/>
            <w:bottom w:w="0" w:type="dxa"/>
          </w:tblCellMar>
        </w:tblPrEx>
        <w:trPr>
          <w:trHeight w:val="848"/>
        </w:trPr>
        <w:tc>
          <w:tcPr>
            <w:tcW w:w="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EE9D5F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</w:p>
        </w:tc>
        <w:tc>
          <w:tcPr>
            <w:tcW w:w="4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183A7A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Write a program to find corresponding ASCII value of given integer.</w:t>
            </w:r>
          </w:p>
          <w:p w14:paraId="4288228D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  <w:tc>
          <w:tcPr>
            <w:tcW w:w="1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A258F4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3B91C3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</w:tr>
      <w:tr w:rsidR="00F934D1" w14:paraId="05155DF1" w14:textId="77777777">
        <w:tblPrEx>
          <w:tblCellMar>
            <w:top w:w="0" w:type="dxa"/>
            <w:bottom w:w="0" w:type="dxa"/>
          </w:tblCellMar>
        </w:tblPrEx>
        <w:trPr>
          <w:trHeight w:val="917"/>
        </w:trPr>
        <w:tc>
          <w:tcPr>
            <w:tcW w:w="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836F33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</w:t>
            </w:r>
          </w:p>
        </w:tc>
        <w:tc>
          <w:tcPr>
            <w:tcW w:w="4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4DC3E1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Write to program to check </w:t>
            </w:r>
            <w:r>
              <w:rPr>
                <w:sz w:val="28"/>
                <w:szCs w:val="28"/>
              </w:rPr>
              <w:t>whether given number is odd or even.</w:t>
            </w:r>
          </w:p>
        </w:tc>
        <w:tc>
          <w:tcPr>
            <w:tcW w:w="1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606C1A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1FE15B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</w:tr>
      <w:tr w:rsidR="00F934D1" w14:paraId="086B9A01" w14:textId="77777777">
        <w:tblPrEx>
          <w:tblCellMar>
            <w:top w:w="0" w:type="dxa"/>
            <w:bottom w:w="0" w:type="dxa"/>
          </w:tblCellMar>
        </w:tblPrEx>
        <w:trPr>
          <w:trHeight w:val="579"/>
        </w:trPr>
        <w:tc>
          <w:tcPr>
            <w:tcW w:w="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C1A006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</w:t>
            </w:r>
          </w:p>
        </w:tc>
        <w:tc>
          <w:tcPr>
            <w:tcW w:w="4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24C5DE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Write a program to check whether given number is Armstrong number or not.</w:t>
            </w:r>
          </w:p>
          <w:p w14:paraId="37C7BEA0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  <w:tc>
          <w:tcPr>
            <w:tcW w:w="1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E8C5F6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FF2CEE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</w:tr>
      <w:tr w:rsidR="00F934D1" w14:paraId="6AB59BEF" w14:textId="77777777">
        <w:tblPrEx>
          <w:tblCellMar>
            <w:top w:w="0" w:type="dxa"/>
            <w:bottom w:w="0" w:type="dxa"/>
          </w:tblCellMar>
        </w:tblPrEx>
        <w:trPr>
          <w:trHeight w:val="917"/>
        </w:trPr>
        <w:tc>
          <w:tcPr>
            <w:tcW w:w="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FFCF70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</w:t>
            </w:r>
          </w:p>
        </w:tc>
        <w:tc>
          <w:tcPr>
            <w:tcW w:w="4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C5C292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Write to program to find the largest of three given numbers</w:t>
            </w:r>
          </w:p>
        </w:tc>
        <w:tc>
          <w:tcPr>
            <w:tcW w:w="1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C62E70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F03889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</w:tr>
      <w:tr w:rsidR="00F934D1" w14:paraId="1853AB51" w14:textId="77777777">
        <w:tblPrEx>
          <w:tblCellMar>
            <w:top w:w="0" w:type="dxa"/>
            <w:bottom w:w="0" w:type="dxa"/>
          </w:tblCellMar>
        </w:tblPrEx>
        <w:trPr>
          <w:trHeight w:val="478"/>
        </w:trPr>
        <w:tc>
          <w:tcPr>
            <w:tcW w:w="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2C1A8E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</w:t>
            </w:r>
          </w:p>
        </w:tc>
        <w:tc>
          <w:tcPr>
            <w:tcW w:w="4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03A7A8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Display first n natural numbers and their sum.</w:t>
            </w:r>
          </w:p>
          <w:p w14:paraId="1643AB5B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  <w:tc>
          <w:tcPr>
            <w:tcW w:w="1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1174EF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BFDB79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</w:tr>
      <w:tr w:rsidR="00F934D1" w14:paraId="41EB1934" w14:textId="77777777">
        <w:tblPrEx>
          <w:tblCellMar>
            <w:top w:w="0" w:type="dxa"/>
            <w:bottom w:w="0" w:type="dxa"/>
          </w:tblCellMar>
        </w:tblPrEx>
        <w:trPr>
          <w:trHeight w:val="855"/>
        </w:trPr>
        <w:tc>
          <w:tcPr>
            <w:tcW w:w="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E00DA7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13</w:t>
            </w:r>
          </w:p>
        </w:tc>
        <w:tc>
          <w:tcPr>
            <w:tcW w:w="4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78A799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Write a </w:t>
            </w:r>
            <w:r>
              <w:rPr>
                <w:sz w:val="28"/>
                <w:szCs w:val="28"/>
              </w:rPr>
              <w:t>program to display n number of Fibonacci series.</w:t>
            </w:r>
          </w:p>
          <w:p w14:paraId="21C24996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  <w:tc>
          <w:tcPr>
            <w:tcW w:w="1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8DD164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A6B143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</w:tr>
      <w:tr w:rsidR="00F934D1" w14:paraId="7003D23F" w14:textId="77777777">
        <w:tblPrEx>
          <w:tblCellMar>
            <w:top w:w="0" w:type="dxa"/>
            <w:bottom w:w="0" w:type="dxa"/>
          </w:tblCellMar>
        </w:tblPrEx>
        <w:trPr>
          <w:trHeight w:val="917"/>
        </w:trPr>
        <w:tc>
          <w:tcPr>
            <w:tcW w:w="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32ACC4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14</w:t>
            </w:r>
          </w:p>
        </w:tc>
        <w:tc>
          <w:tcPr>
            <w:tcW w:w="4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1AC2FA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Write a program to display the following pattern  </w:t>
            </w:r>
          </w:p>
          <w:p w14:paraId="6FB6E0B0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1</w:t>
            </w:r>
          </w:p>
          <w:p w14:paraId="55D6A11E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1 2</w:t>
            </w:r>
          </w:p>
        </w:tc>
        <w:tc>
          <w:tcPr>
            <w:tcW w:w="1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EFEC5E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4B9E48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</w:tr>
      <w:tr w:rsidR="00F934D1" w14:paraId="46FE4F92" w14:textId="77777777">
        <w:tblPrEx>
          <w:tblCellMar>
            <w:top w:w="0" w:type="dxa"/>
            <w:bottom w:w="0" w:type="dxa"/>
          </w:tblCellMar>
        </w:tblPrEx>
        <w:trPr>
          <w:trHeight w:val="917"/>
        </w:trPr>
        <w:tc>
          <w:tcPr>
            <w:tcW w:w="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A5AD87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15</w:t>
            </w:r>
          </w:p>
        </w:tc>
        <w:tc>
          <w:tcPr>
            <w:tcW w:w="4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FEF8D3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Write a program to display the following pattern </w:t>
            </w:r>
          </w:p>
          <w:p w14:paraId="4B9C75E4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1</w:t>
            </w:r>
          </w:p>
          <w:p w14:paraId="4C63915B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121</w:t>
            </w:r>
          </w:p>
        </w:tc>
        <w:tc>
          <w:tcPr>
            <w:tcW w:w="1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CC2E9F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254615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</w:tr>
      <w:tr w:rsidR="00F934D1" w14:paraId="7779256D" w14:textId="77777777">
        <w:tblPrEx>
          <w:tblCellMar>
            <w:top w:w="0" w:type="dxa"/>
            <w:bottom w:w="0" w:type="dxa"/>
          </w:tblCellMar>
        </w:tblPrEx>
        <w:trPr>
          <w:trHeight w:val="855"/>
        </w:trPr>
        <w:tc>
          <w:tcPr>
            <w:tcW w:w="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3F79DE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16</w:t>
            </w:r>
          </w:p>
        </w:tc>
        <w:tc>
          <w:tcPr>
            <w:tcW w:w="4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330DB9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WAP to convert binary number into decimal and binary number into </w:t>
            </w:r>
            <w:r>
              <w:rPr>
                <w:sz w:val="28"/>
                <w:szCs w:val="28"/>
              </w:rPr>
              <w:t>decimal.</w:t>
            </w:r>
          </w:p>
        </w:tc>
        <w:tc>
          <w:tcPr>
            <w:tcW w:w="1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A21E0B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674970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</w:tr>
      <w:tr w:rsidR="00F934D1" w14:paraId="7E318F0B" w14:textId="77777777">
        <w:tblPrEx>
          <w:tblCellMar>
            <w:top w:w="0" w:type="dxa"/>
            <w:bottom w:w="0" w:type="dxa"/>
          </w:tblCellMar>
        </w:tblPrEx>
        <w:trPr>
          <w:trHeight w:val="917"/>
        </w:trPr>
        <w:tc>
          <w:tcPr>
            <w:tcW w:w="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9DBB55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17</w:t>
            </w:r>
          </w:p>
        </w:tc>
        <w:tc>
          <w:tcPr>
            <w:tcW w:w="4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28AC15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WAP to find a number in an array and print number of times it appears in the array.</w:t>
            </w:r>
          </w:p>
          <w:p w14:paraId="5E5E7360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  <w:tc>
          <w:tcPr>
            <w:tcW w:w="1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7D0A3B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FE69E7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</w:tr>
      <w:tr w:rsidR="00F934D1" w14:paraId="307CC8BF" w14:textId="77777777">
        <w:tblPrEx>
          <w:tblCellMar>
            <w:top w:w="0" w:type="dxa"/>
            <w:bottom w:w="0" w:type="dxa"/>
          </w:tblCellMar>
        </w:tblPrEx>
        <w:trPr>
          <w:trHeight w:val="917"/>
        </w:trPr>
        <w:tc>
          <w:tcPr>
            <w:tcW w:w="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4987D1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18</w:t>
            </w:r>
          </w:p>
        </w:tc>
        <w:tc>
          <w:tcPr>
            <w:tcW w:w="4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EC2946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WAP to find sum of a matrix.</w:t>
            </w:r>
          </w:p>
        </w:tc>
        <w:tc>
          <w:tcPr>
            <w:tcW w:w="1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F86626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73CC98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</w:tr>
      <w:tr w:rsidR="00F934D1" w14:paraId="4FD19CAA" w14:textId="77777777">
        <w:tblPrEx>
          <w:tblCellMar>
            <w:top w:w="0" w:type="dxa"/>
            <w:bottom w:w="0" w:type="dxa"/>
          </w:tblCellMar>
        </w:tblPrEx>
        <w:trPr>
          <w:trHeight w:val="855"/>
        </w:trPr>
        <w:tc>
          <w:tcPr>
            <w:tcW w:w="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2E2606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19</w:t>
            </w:r>
          </w:p>
        </w:tc>
        <w:tc>
          <w:tcPr>
            <w:tcW w:w="4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757778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WAP to find transpose of a matrix</w:t>
            </w:r>
          </w:p>
        </w:tc>
        <w:tc>
          <w:tcPr>
            <w:tcW w:w="1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74EE6B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EB3EB7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</w:tr>
      <w:tr w:rsidR="00F934D1" w14:paraId="28501C6D" w14:textId="77777777">
        <w:tblPrEx>
          <w:tblCellMar>
            <w:top w:w="0" w:type="dxa"/>
            <w:bottom w:w="0" w:type="dxa"/>
          </w:tblCellMar>
        </w:tblPrEx>
        <w:trPr>
          <w:trHeight w:val="917"/>
        </w:trPr>
        <w:tc>
          <w:tcPr>
            <w:tcW w:w="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7409B7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</w:t>
            </w:r>
          </w:p>
        </w:tc>
        <w:tc>
          <w:tcPr>
            <w:tcW w:w="4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A570CB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.WAP to print lower triangle of a matrix</w:t>
            </w:r>
          </w:p>
        </w:tc>
        <w:tc>
          <w:tcPr>
            <w:tcW w:w="1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E5083E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7A0CF7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</w:tr>
      <w:tr w:rsidR="00F934D1" w14:paraId="49C3AE6F" w14:textId="77777777">
        <w:tblPrEx>
          <w:tblCellMar>
            <w:top w:w="0" w:type="dxa"/>
            <w:bottom w:w="0" w:type="dxa"/>
          </w:tblCellMar>
        </w:tblPrEx>
        <w:trPr>
          <w:trHeight w:val="704"/>
        </w:trPr>
        <w:tc>
          <w:tcPr>
            <w:tcW w:w="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5F3A05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21</w:t>
            </w:r>
          </w:p>
        </w:tc>
        <w:tc>
          <w:tcPr>
            <w:tcW w:w="4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41A309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WAP to print upper </w:t>
            </w:r>
            <w:r>
              <w:rPr>
                <w:sz w:val="28"/>
                <w:szCs w:val="28"/>
              </w:rPr>
              <w:t>triangle of a matrix.</w:t>
            </w:r>
          </w:p>
        </w:tc>
        <w:tc>
          <w:tcPr>
            <w:tcW w:w="1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188C94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D5CA6D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</w:tr>
      <w:tr w:rsidR="00F934D1" w14:paraId="25A5B809" w14:textId="77777777">
        <w:tblPrEx>
          <w:tblCellMar>
            <w:top w:w="0" w:type="dxa"/>
            <w:bottom w:w="0" w:type="dxa"/>
          </w:tblCellMar>
        </w:tblPrEx>
        <w:trPr>
          <w:trHeight w:val="688"/>
        </w:trPr>
        <w:tc>
          <w:tcPr>
            <w:tcW w:w="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07B54F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22</w:t>
            </w:r>
          </w:p>
        </w:tc>
        <w:tc>
          <w:tcPr>
            <w:tcW w:w="4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C38180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WAP to find length of a string without using any library function.</w:t>
            </w:r>
          </w:p>
          <w:p w14:paraId="2C4BD143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  <w:tc>
          <w:tcPr>
            <w:tcW w:w="1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A7AEEF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EEFE7D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</w:tr>
      <w:tr w:rsidR="00F934D1" w14:paraId="5330477A" w14:textId="77777777">
        <w:tblPrEx>
          <w:tblCellMar>
            <w:top w:w="0" w:type="dxa"/>
            <w:bottom w:w="0" w:type="dxa"/>
          </w:tblCellMar>
        </w:tblPrEx>
        <w:trPr>
          <w:trHeight w:val="917"/>
        </w:trPr>
        <w:tc>
          <w:tcPr>
            <w:tcW w:w="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91F4B5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23</w:t>
            </w:r>
          </w:p>
        </w:tc>
        <w:tc>
          <w:tcPr>
            <w:tcW w:w="4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65A084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WAP to find no. of vowels and consonants present in a given string</w:t>
            </w:r>
          </w:p>
        </w:tc>
        <w:tc>
          <w:tcPr>
            <w:tcW w:w="1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CBBCD9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18A2F4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</w:tr>
      <w:tr w:rsidR="00F934D1" w14:paraId="5D1176EF" w14:textId="77777777">
        <w:tblPrEx>
          <w:tblCellMar>
            <w:top w:w="0" w:type="dxa"/>
            <w:bottom w:w="0" w:type="dxa"/>
          </w:tblCellMar>
        </w:tblPrEx>
        <w:trPr>
          <w:trHeight w:val="561"/>
        </w:trPr>
        <w:tc>
          <w:tcPr>
            <w:tcW w:w="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32EF2E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24</w:t>
            </w:r>
          </w:p>
        </w:tc>
        <w:tc>
          <w:tcPr>
            <w:tcW w:w="4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0EAC14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WAP to sort a string based on its elements.</w:t>
            </w:r>
          </w:p>
          <w:p w14:paraId="64EC3230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  <w:tc>
          <w:tcPr>
            <w:tcW w:w="1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4E3ABF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30A407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</w:tr>
      <w:tr w:rsidR="00F934D1" w14:paraId="6E18AC54" w14:textId="77777777">
        <w:tblPrEx>
          <w:tblCellMar>
            <w:top w:w="0" w:type="dxa"/>
            <w:bottom w:w="0" w:type="dxa"/>
          </w:tblCellMar>
        </w:tblPrEx>
        <w:trPr>
          <w:trHeight w:val="544"/>
        </w:trPr>
        <w:tc>
          <w:tcPr>
            <w:tcW w:w="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0C993A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</w:t>
            </w:r>
          </w:p>
        </w:tc>
        <w:tc>
          <w:tcPr>
            <w:tcW w:w="4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5EF6D9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WAP to find no. of words in a</w:t>
            </w:r>
            <w:r>
              <w:rPr>
                <w:sz w:val="28"/>
                <w:szCs w:val="28"/>
              </w:rPr>
              <w:t xml:space="preserve"> string.</w:t>
            </w:r>
          </w:p>
        </w:tc>
        <w:tc>
          <w:tcPr>
            <w:tcW w:w="1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30C631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300ABD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</w:tr>
      <w:tr w:rsidR="00F934D1" w14:paraId="2CD29B0D" w14:textId="77777777">
        <w:tblPrEx>
          <w:tblCellMar>
            <w:top w:w="0" w:type="dxa"/>
            <w:bottom w:w="0" w:type="dxa"/>
          </w:tblCellMar>
        </w:tblPrEx>
        <w:trPr>
          <w:trHeight w:val="1016"/>
        </w:trPr>
        <w:tc>
          <w:tcPr>
            <w:tcW w:w="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981125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27</w:t>
            </w:r>
          </w:p>
        </w:tc>
        <w:tc>
          <w:tcPr>
            <w:tcW w:w="4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D69162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WAP to make a calculator using function.</w:t>
            </w:r>
          </w:p>
          <w:p w14:paraId="31942762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  <w:tc>
          <w:tcPr>
            <w:tcW w:w="1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B798B8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6A9492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</w:tr>
      <w:tr w:rsidR="00F934D1" w14:paraId="2C2CA35E" w14:textId="77777777">
        <w:tblPrEx>
          <w:tblCellMar>
            <w:top w:w="0" w:type="dxa"/>
            <w:bottom w:w="0" w:type="dxa"/>
          </w:tblCellMar>
        </w:tblPrEx>
        <w:trPr>
          <w:trHeight w:val="917"/>
        </w:trPr>
        <w:tc>
          <w:tcPr>
            <w:tcW w:w="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931EDC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28</w:t>
            </w:r>
          </w:p>
        </w:tc>
        <w:tc>
          <w:tcPr>
            <w:tcW w:w="4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13AF4B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WAP to multiply two matrix.</w:t>
            </w:r>
          </w:p>
        </w:tc>
        <w:tc>
          <w:tcPr>
            <w:tcW w:w="1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38B421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630E6A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</w:tr>
      <w:tr w:rsidR="00F934D1" w14:paraId="64A25F12" w14:textId="77777777">
        <w:tblPrEx>
          <w:tblCellMar>
            <w:top w:w="0" w:type="dxa"/>
            <w:bottom w:w="0" w:type="dxa"/>
          </w:tblCellMar>
        </w:tblPrEx>
        <w:trPr>
          <w:trHeight w:val="917"/>
        </w:trPr>
        <w:tc>
          <w:tcPr>
            <w:tcW w:w="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842317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29</w:t>
            </w:r>
          </w:p>
        </w:tc>
        <w:tc>
          <w:tcPr>
            <w:tcW w:w="4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43104F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WAP to find factorial of a number </w:t>
            </w:r>
          </w:p>
          <w:p w14:paraId="2ED57035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a) with returning value.</w:t>
            </w:r>
          </w:p>
          <w:p w14:paraId="4D3E5BFF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b) without returning value</w:t>
            </w:r>
          </w:p>
        </w:tc>
        <w:tc>
          <w:tcPr>
            <w:tcW w:w="1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5C2F0F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864218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</w:tr>
      <w:tr w:rsidR="00F934D1" w14:paraId="7FBE6E3A" w14:textId="77777777">
        <w:tblPrEx>
          <w:tblCellMar>
            <w:top w:w="0" w:type="dxa"/>
            <w:bottom w:w="0" w:type="dxa"/>
          </w:tblCellMar>
        </w:tblPrEx>
        <w:trPr>
          <w:trHeight w:val="855"/>
        </w:trPr>
        <w:tc>
          <w:tcPr>
            <w:tcW w:w="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2612E6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30</w:t>
            </w:r>
          </w:p>
        </w:tc>
        <w:tc>
          <w:tcPr>
            <w:tcW w:w="4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AFE7D6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WAP to swap two numbers using pointer.</w:t>
            </w:r>
          </w:p>
        </w:tc>
        <w:tc>
          <w:tcPr>
            <w:tcW w:w="1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5DADE6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E50A06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</w:tr>
      <w:tr w:rsidR="00F934D1" w14:paraId="227EDB48" w14:textId="77777777">
        <w:tblPrEx>
          <w:tblCellMar>
            <w:top w:w="0" w:type="dxa"/>
            <w:bottom w:w="0" w:type="dxa"/>
          </w:tblCellMar>
        </w:tblPrEx>
        <w:trPr>
          <w:trHeight w:val="917"/>
        </w:trPr>
        <w:tc>
          <w:tcPr>
            <w:tcW w:w="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97B668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31</w:t>
            </w:r>
          </w:p>
        </w:tc>
        <w:tc>
          <w:tcPr>
            <w:tcW w:w="4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3DA00E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WAP to </w:t>
            </w:r>
            <w:r>
              <w:rPr>
                <w:sz w:val="28"/>
                <w:szCs w:val="28"/>
              </w:rPr>
              <w:t>multiply every element of an array using pointer and functions. Function should return the array.</w:t>
            </w:r>
          </w:p>
          <w:p w14:paraId="3131FE9F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  <w:tc>
          <w:tcPr>
            <w:tcW w:w="1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01E2D1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674995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</w:tr>
      <w:tr w:rsidR="00F934D1" w14:paraId="4BD5CEF4" w14:textId="77777777">
        <w:tblPrEx>
          <w:tblCellMar>
            <w:top w:w="0" w:type="dxa"/>
            <w:bottom w:w="0" w:type="dxa"/>
          </w:tblCellMar>
        </w:tblPrEx>
        <w:trPr>
          <w:trHeight w:val="917"/>
        </w:trPr>
        <w:tc>
          <w:tcPr>
            <w:tcW w:w="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AF2043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32</w:t>
            </w:r>
          </w:p>
        </w:tc>
        <w:tc>
          <w:tcPr>
            <w:tcW w:w="4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7592A5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WAP to search an element from an array</w:t>
            </w:r>
          </w:p>
          <w:p w14:paraId="7D87716B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a) by recursive method.</w:t>
            </w:r>
          </w:p>
          <w:p w14:paraId="50171FE3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b) by iterative method. (normal)</w:t>
            </w:r>
          </w:p>
          <w:p w14:paraId="222F37C9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  <w:tc>
          <w:tcPr>
            <w:tcW w:w="1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7BD837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226051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</w:tr>
      <w:tr w:rsidR="00F934D1" w14:paraId="27558663" w14:textId="77777777">
        <w:tblPrEx>
          <w:tblCellMar>
            <w:top w:w="0" w:type="dxa"/>
            <w:bottom w:w="0" w:type="dxa"/>
          </w:tblCellMar>
        </w:tblPrEx>
        <w:trPr>
          <w:trHeight w:val="855"/>
        </w:trPr>
        <w:tc>
          <w:tcPr>
            <w:tcW w:w="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714413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33</w:t>
            </w:r>
          </w:p>
        </w:tc>
        <w:tc>
          <w:tcPr>
            <w:tcW w:w="4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4D7A25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WAP to sort a number array using </w:t>
            </w:r>
            <w:r>
              <w:rPr>
                <w:sz w:val="28"/>
                <w:szCs w:val="28"/>
              </w:rPr>
              <w:t>optimised bubble sorting.</w:t>
            </w:r>
          </w:p>
          <w:p w14:paraId="7F53D732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  <w:tc>
          <w:tcPr>
            <w:tcW w:w="1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739FBC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C3D1D4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</w:tr>
      <w:tr w:rsidR="00F934D1" w14:paraId="18ABD55C" w14:textId="77777777">
        <w:tblPrEx>
          <w:tblCellMar>
            <w:top w:w="0" w:type="dxa"/>
            <w:bottom w:w="0" w:type="dxa"/>
          </w:tblCellMar>
        </w:tblPrEx>
        <w:trPr>
          <w:trHeight w:val="917"/>
        </w:trPr>
        <w:tc>
          <w:tcPr>
            <w:tcW w:w="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114BAD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34</w:t>
            </w:r>
          </w:p>
        </w:tc>
        <w:tc>
          <w:tcPr>
            <w:tcW w:w="4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90D8CF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WAP to sort a number array using insertion sorting.</w:t>
            </w:r>
          </w:p>
          <w:p w14:paraId="08DA3014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  <w:tc>
          <w:tcPr>
            <w:tcW w:w="1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732F8E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F42E95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</w:tr>
      <w:tr w:rsidR="00F934D1" w14:paraId="34932AD8" w14:textId="77777777">
        <w:tblPrEx>
          <w:tblCellMar>
            <w:top w:w="0" w:type="dxa"/>
            <w:bottom w:w="0" w:type="dxa"/>
          </w:tblCellMar>
        </w:tblPrEx>
        <w:trPr>
          <w:trHeight w:val="917"/>
        </w:trPr>
        <w:tc>
          <w:tcPr>
            <w:tcW w:w="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24EBFD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35</w:t>
            </w:r>
          </w:p>
        </w:tc>
        <w:tc>
          <w:tcPr>
            <w:tcW w:w="4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7DF9EB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WAP to sort a number array using selection sorting.</w:t>
            </w:r>
          </w:p>
        </w:tc>
        <w:tc>
          <w:tcPr>
            <w:tcW w:w="1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E957E8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DE2737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</w:tr>
      <w:tr w:rsidR="00F934D1" w14:paraId="6BAB675B" w14:textId="77777777">
        <w:tblPrEx>
          <w:tblCellMar>
            <w:top w:w="0" w:type="dxa"/>
            <w:bottom w:w="0" w:type="dxa"/>
          </w:tblCellMar>
        </w:tblPrEx>
        <w:trPr>
          <w:trHeight w:val="855"/>
        </w:trPr>
        <w:tc>
          <w:tcPr>
            <w:tcW w:w="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DF6D59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36</w:t>
            </w:r>
          </w:p>
        </w:tc>
        <w:tc>
          <w:tcPr>
            <w:tcW w:w="4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72B0BE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WAP to read the information of a student from the keyboard and print the same on the screen using </w:t>
            </w:r>
            <w:r>
              <w:rPr>
                <w:sz w:val="28"/>
                <w:szCs w:val="28"/>
              </w:rPr>
              <w:t>structure.</w:t>
            </w:r>
          </w:p>
        </w:tc>
        <w:tc>
          <w:tcPr>
            <w:tcW w:w="1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F358D1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A32410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</w:tr>
      <w:tr w:rsidR="00F934D1" w14:paraId="7707A95B" w14:textId="77777777">
        <w:tblPrEx>
          <w:tblCellMar>
            <w:top w:w="0" w:type="dxa"/>
            <w:bottom w:w="0" w:type="dxa"/>
          </w:tblCellMar>
        </w:tblPrEx>
        <w:trPr>
          <w:trHeight w:val="917"/>
        </w:trPr>
        <w:tc>
          <w:tcPr>
            <w:tcW w:w="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A8FD7B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37</w:t>
            </w:r>
          </w:p>
        </w:tc>
        <w:tc>
          <w:tcPr>
            <w:tcW w:w="4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110F0E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WAP to read information of n number of students from keyboard and and print the same by using structure.</w:t>
            </w:r>
          </w:p>
          <w:p w14:paraId="507B6ED7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  <w:tc>
          <w:tcPr>
            <w:tcW w:w="1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581762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85C5F3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</w:tr>
      <w:tr w:rsidR="00F934D1" w14:paraId="1418B2B7" w14:textId="77777777">
        <w:tblPrEx>
          <w:tblCellMar>
            <w:top w:w="0" w:type="dxa"/>
            <w:bottom w:w="0" w:type="dxa"/>
          </w:tblCellMar>
        </w:tblPrEx>
        <w:trPr>
          <w:trHeight w:val="559"/>
        </w:trPr>
        <w:tc>
          <w:tcPr>
            <w:tcW w:w="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F8FD18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38</w:t>
            </w:r>
          </w:p>
        </w:tc>
        <w:tc>
          <w:tcPr>
            <w:tcW w:w="4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12776F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WAP to print a file on screen</w:t>
            </w:r>
          </w:p>
        </w:tc>
        <w:tc>
          <w:tcPr>
            <w:tcW w:w="1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7C9E96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DCC259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</w:tr>
      <w:tr w:rsidR="00F934D1" w14:paraId="7498F826" w14:textId="77777777">
        <w:tblPrEx>
          <w:tblCellMar>
            <w:top w:w="0" w:type="dxa"/>
            <w:bottom w:w="0" w:type="dxa"/>
          </w:tblCellMar>
        </w:tblPrEx>
        <w:trPr>
          <w:trHeight w:val="917"/>
        </w:trPr>
        <w:tc>
          <w:tcPr>
            <w:tcW w:w="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8CDCEB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39</w:t>
            </w:r>
          </w:p>
        </w:tc>
        <w:tc>
          <w:tcPr>
            <w:tcW w:w="4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03CCF5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WAP to copy the contents of one file to another file.</w:t>
            </w:r>
          </w:p>
          <w:p w14:paraId="49DAA593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  <w:tc>
          <w:tcPr>
            <w:tcW w:w="1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0ED8AF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9B9B13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</w:tr>
      <w:tr w:rsidR="00F934D1" w14:paraId="6CE54648" w14:textId="77777777">
        <w:tblPrEx>
          <w:tblCellMar>
            <w:top w:w="0" w:type="dxa"/>
            <w:bottom w:w="0" w:type="dxa"/>
          </w:tblCellMar>
        </w:tblPrEx>
        <w:trPr>
          <w:trHeight w:val="855"/>
        </w:trPr>
        <w:tc>
          <w:tcPr>
            <w:tcW w:w="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74B840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40</w:t>
            </w:r>
          </w:p>
        </w:tc>
        <w:tc>
          <w:tcPr>
            <w:tcW w:w="4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CD3F33" w14:textId="77777777" w:rsidR="00F934D1" w:rsidRDefault="00177DBB">
            <w:pPr>
              <w:spacing w:after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WAP to create a file </w:t>
            </w:r>
            <w:r>
              <w:rPr>
                <w:sz w:val="28"/>
                <w:szCs w:val="28"/>
              </w:rPr>
              <w:t>named INPUT which contain a series of integers. Now read these integers from INPUT file and write all even numbers into a file to be called EVEN and all odd numbers into a file to be called ODD.</w:t>
            </w:r>
          </w:p>
        </w:tc>
        <w:tc>
          <w:tcPr>
            <w:tcW w:w="1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FE5A19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  <w:tc>
          <w:tcPr>
            <w:tcW w:w="1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D3515D" w14:textId="77777777" w:rsidR="00F934D1" w:rsidRDefault="00F934D1">
            <w:pPr>
              <w:spacing w:after="0"/>
              <w:rPr>
                <w:sz w:val="28"/>
                <w:szCs w:val="28"/>
              </w:rPr>
            </w:pPr>
          </w:p>
        </w:tc>
      </w:tr>
    </w:tbl>
    <w:p w14:paraId="32C62EC5" w14:textId="77777777" w:rsidR="00F934D1" w:rsidRDefault="00177DBB">
      <w:pPr>
        <w:rPr>
          <w:sz w:val="28"/>
          <w:szCs w:val="28"/>
        </w:rPr>
      </w:pPr>
      <w:r>
        <w:rPr>
          <w:sz w:val="28"/>
          <w:szCs w:val="28"/>
        </w:rPr>
        <w:lastRenderedPageBreak/>
        <w:t>1. Write a program to find the sum of two numbers.</w:t>
      </w:r>
    </w:p>
    <w:p w14:paraId="77FD03B8" w14:textId="77777777" w:rsidR="00F934D1" w:rsidRDefault="00F934D1">
      <w:pPr>
        <w:rPr>
          <w:sz w:val="28"/>
          <w:szCs w:val="28"/>
        </w:rPr>
      </w:pPr>
    </w:p>
    <w:p w14:paraId="4084A6F9" w14:textId="77777777" w:rsidR="00F934D1" w:rsidRDefault="00177DBB">
      <w:r>
        <w:rPr>
          <w:noProof/>
          <w:sz w:val="28"/>
          <w:szCs w:val="28"/>
        </w:rPr>
        <w:drawing>
          <wp:inline distT="0" distB="0" distL="0" distR="0" wp14:anchorId="114F0EC8" wp14:editId="20F6C7AE">
            <wp:extent cx="3319683" cy="3209022"/>
            <wp:effectExtent l="0" t="0" r="0" b="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9683" cy="320902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C06857C" w14:textId="77777777" w:rsidR="00F934D1" w:rsidRDefault="00F934D1">
      <w:pPr>
        <w:rPr>
          <w:sz w:val="28"/>
          <w:szCs w:val="28"/>
        </w:rPr>
      </w:pPr>
    </w:p>
    <w:p w14:paraId="613BB685" w14:textId="77777777" w:rsidR="00F934D1" w:rsidRDefault="00F934D1">
      <w:pPr>
        <w:rPr>
          <w:sz w:val="28"/>
          <w:szCs w:val="28"/>
        </w:rPr>
      </w:pPr>
    </w:p>
    <w:p w14:paraId="4AD5E94D" w14:textId="77777777" w:rsidR="00F934D1" w:rsidRDefault="00177DBB">
      <w:pPr>
        <w:rPr>
          <w:sz w:val="28"/>
          <w:szCs w:val="28"/>
        </w:rPr>
      </w:pPr>
      <w:r>
        <w:rPr>
          <w:sz w:val="28"/>
          <w:szCs w:val="28"/>
        </w:rPr>
        <w:t>2. Write a program to swap two numbers using a third variable.</w:t>
      </w:r>
    </w:p>
    <w:p w14:paraId="0B6418C6" w14:textId="77777777" w:rsidR="00F934D1" w:rsidRDefault="00F934D1">
      <w:pPr>
        <w:rPr>
          <w:sz w:val="28"/>
          <w:szCs w:val="28"/>
        </w:rPr>
      </w:pPr>
    </w:p>
    <w:p w14:paraId="1A1729B1" w14:textId="77777777" w:rsidR="00F934D1" w:rsidRDefault="00177DBB">
      <w:r>
        <w:rPr>
          <w:noProof/>
          <w:sz w:val="28"/>
          <w:szCs w:val="28"/>
        </w:rPr>
        <w:drawing>
          <wp:inline distT="0" distB="0" distL="0" distR="0" wp14:anchorId="36571A74" wp14:editId="469EAF7A">
            <wp:extent cx="5722616" cy="3482336"/>
            <wp:effectExtent l="0" t="0" r="0" b="3814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16" cy="348233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5A722E7" w14:textId="77777777" w:rsidR="00F934D1" w:rsidRDefault="00177DBB">
      <w:pPr>
        <w:rPr>
          <w:sz w:val="28"/>
          <w:szCs w:val="28"/>
        </w:rPr>
      </w:pPr>
      <w:r>
        <w:rPr>
          <w:sz w:val="28"/>
          <w:szCs w:val="28"/>
        </w:rPr>
        <w:lastRenderedPageBreak/>
        <w:t>3. Write a program to swap two numbers without a third variable.</w:t>
      </w:r>
    </w:p>
    <w:p w14:paraId="77F2A2D9" w14:textId="77777777" w:rsidR="00F934D1" w:rsidRDefault="00F934D1">
      <w:pPr>
        <w:rPr>
          <w:sz w:val="28"/>
          <w:szCs w:val="28"/>
        </w:rPr>
      </w:pPr>
    </w:p>
    <w:p w14:paraId="325E621C" w14:textId="77777777" w:rsidR="00F934D1" w:rsidRDefault="00177DBB">
      <w:r>
        <w:rPr>
          <w:noProof/>
          <w:sz w:val="28"/>
          <w:szCs w:val="28"/>
        </w:rPr>
        <w:drawing>
          <wp:inline distT="0" distB="0" distL="0" distR="0" wp14:anchorId="50BEC545" wp14:editId="41A2BBC3">
            <wp:extent cx="5722616" cy="3421383"/>
            <wp:effectExtent l="0" t="0" r="0" b="7617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16" cy="342138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9E688A3" w14:textId="77777777" w:rsidR="00F934D1" w:rsidRDefault="00F934D1">
      <w:pPr>
        <w:rPr>
          <w:sz w:val="28"/>
          <w:szCs w:val="28"/>
        </w:rPr>
      </w:pPr>
    </w:p>
    <w:p w14:paraId="4C14C575" w14:textId="77777777" w:rsidR="00F934D1" w:rsidRDefault="00177DBB">
      <w:pPr>
        <w:rPr>
          <w:sz w:val="28"/>
          <w:szCs w:val="28"/>
        </w:rPr>
      </w:pPr>
      <w:r>
        <w:rPr>
          <w:sz w:val="28"/>
          <w:szCs w:val="28"/>
        </w:rPr>
        <w:t>4. Write a program to input principle amount, rate and time from user and calculate the simple interest.</w:t>
      </w:r>
    </w:p>
    <w:p w14:paraId="53E7F717" w14:textId="77777777" w:rsidR="00F934D1" w:rsidRDefault="00177DBB">
      <w:r>
        <w:rPr>
          <w:noProof/>
          <w:sz w:val="28"/>
          <w:szCs w:val="28"/>
        </w:rPr>
        <w:drawing>
          <wp:inline distT="0" distB="0" distL="0" distR="0" wp14:anchorId="1B09FD8F" wp14:editId="695128FE">
            <wp:extent cx="3694706" cy="3492075"/>
            <wp:effectExtent l="0" t="0" r="994" b="0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4706" cy="349207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4FF022E" w14:textId="77777777" w:rsidR="00F934D1" w:rsidRDefault="00177DBB">
      <w:pPr>
        <w:spacing w:after="0"/>
        <w:rPr>
          <w:sz w:val="28"/>
          <w:szCs w:val="28"/>
        </w:rPr>
      </w:pPr>
      <w:r>
        <w:rPr>
          <w:sz w:val="28"/>
          <w:szCs w:val="28"/>
        </w:rPr>
        <w:lastRenderedPageBreak/>
        <w:t>5. Write a pro</w:t>
      </w:r>
      <w:r>
        <w:rPr>
          <w:sz w:val="28"/>
          <w:szCs w:val="28"/>
        </w:rPr>
        <w:t>gram to input a temperature in Fahrenheit and convert it into Celsius.</w:t>
      </w:r>
    </w:p>
    <w:p w14:paraId="46034380" w14:textId="77777777" w:rsidR="00F934D1" w:rsidRDefault="00F934D1">
      <w:pPr>
        <w:spacing w:after="0"/>
        <w:rPr>
          <w:sz w:val="28"/>
          <w:szCs w:val="28"/>
        </w:rPr>
      </w:pPr>
    </w:p>
    <w:p w14:paraId="06416676" w14:textId="77777777" w:rsidR="00F934D1" w:rsidRDefault="00177DBB">
      <w:r>
        <w:rPr>
          <w:noProof/>
          <w:sz w:val="28"/>
          <w:szCs w:val="28"/>
        </w:rPr>
        <w:drawing>
          <wp:inline distT="0" distB="0" distL="0" distR="0" wp14:anchorId="699E9481" wp14:editId="03B3F8DA">
            <wp:extent cx="4739636" cy="2621283"/>
            <wp:effectExtent l="0" t="0" r="3814" b="7617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9636" cy="262128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60471FF" w14:textId="77777777" w:rsidR="00F934D1" w:rsidRDefault="00F934D1">
      <w:pPr>
        <w:rPr>
          <w:sz w:val="28"/>
          <w:szCs w:val="28"/>
        </w:rPr>
      </w:pPr>
    </w:p>
    <w:p w14:paraId="4395EECC" w14:textId="77777777" w:rsidR="00F934D1" w:rsidRDefault="00177DBB">
      <w:pPr>
        <w:rPr>
          <w:sz w:val="28"/>
          <w:szCs w:val="28"/>
        </w:rPr>
      </w:pPr>
      <w:r>
        <w:rPr>
          <w:sz w:val="28"/>
          <w:szCs w:val="28"/>
        </w:rPr>
        <w:t xml:space="preserve">6. Write a program to input distance between two cities in KM and convert it          into Centimetre, metre, feet and inches.  </w:t>
      </w:r>
    </w:p>
    <w:p w14:paraId="69F6D38F" w14:textId="77777777" w:rsidR="00F934D1" w:rsidRDefault="00F934D1">
      <w:pPr>
        <w:rPr>
          <w:sz w:val="28"/>
          <w:szCs w:val="28"/>
        </w:rPr>
      </w:pPr>
    </w:p>
    <w:p w14:paraId="3D1F11C8" w14:textId="77777777" w:rsidR="00F934D1" w:rsidRDefault="00177DBB">
      <w:r>
        <w:rPr>
          <w:noProof/>
          <w:sz w:val="28"/>
          <w:szCs w:val="28"/>
        </w:rPr>
        <w:drawing>
          <wp:inline distT="0" distB="0" distL="0" distR="0" wp14:anchorId="2A5E6A76" wp14:editId="0326EB3E">
            <wp:extent cx="4869179" cy="4251959"/>
            <wp:effectExtent l="0" t="0" r="7621" b="0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9179" cy="425195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BF9F0A8" w14:textId="77777777" w:rsidR="00F934D1" w:rsidRDefault="00177DBB">
      <w:pPr>
        <w:spacing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 Write a program to convert a float value </w:t>
      </w:r>
      <w:r>
        <w:rPr>
          <w:sz w:val="28"/>
          <w:szCs w:val="28"/>
        </w:rPr>
        <w:t>into Integer type using type casting.</w:t>
      </w:r>
    </w:p>
    <w:p w14:paraId="6E92566A" w14:textId="77777777" w:rsidR="00F934D1" w:rsidRDefault="00F934D1">
      <w:pPr>
        <w:spacing w:after="0"/>
        <w:rPr>
          <w:sz w:val="28"/>
          <w:szCs w:val="28"/>
        </w:rPr>
      </w:pPr>
    </w:p>
    <w:p w14:paraId="7F0A043C" w14:textId="77777777" w:rsidR="00F934D1" w:rsidRDefault="00177DBB">
      <w:r>
        <w:rPr>
          <w:noProof/>
          <w:sz w:val="28"/>
          <w:szCs w:val="28"/>
        </w:rPr>
        <w:drawing>
          <wp:inline distT="0" distB="0" distL="0" distR="0" wp14:anchorId="071B49BF" wp14:editId="3CE8DBE9">
            <wp:extent cx="5250183" cy="2834640"/>
            <wp:effectExtent l="0" t="0" r="7617" b="381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0183" cy="283464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E516902" w14:textId="77777777" w:rsidR="00F934D1" w:rsidRDefault="00F934D1"/>
    <w:p w14:paraId="54364B44" w14:textId="77777777" w:rsidR="00F934D1" w:rsidRDefault="00177DBB">
      <w:pPr>
        <w:rPr>
          <w:sz w:val="28"/>
          <w:szCs w:val="28"/>
        </w:rPr>
      </w:pPr>
      <w:r>
        <w:rPr>
          <w:sz w:val="28"/>
          <w:szCs w:val="28"/>
        </w:rPr>
        <w:t>8. Write a program to find corresponding ASCII value of given integer.</w:t>
      </w:r>
    </w:p>
    <w:p w14:paraId="41F24BDD" w14:textId="77777777" w:rsidR="00F934D1" w:rsidRDefault="00F934D1">
      <w:pPr>
        <w:rPr>
          <w:sz w:val="28"/>
          <w:szCs w:val="28"/>
        </w:rPr>
      </w:pPr>
    </w:p>
    <w:p w14:paraId="0755472A" w14:textId="77777777" w:rsidR="00F934D1" w:rsidRDefault="00F934D1">
      <w:pPr>
        <w:rPr>
          <w:sz w:val="28"/>
          <w:szCs w:val="28"/>
        </w:rPr>
      </w:pPr>
    </w:p>
    <w:p w14:paraId="6D97BC9E" w14:textId="77777777" w:rsidR="00F934D1" w:rsidRDefault="00177DBB">
      <w:r>
        <w:rPr>
          <w:noProof/>
        </w:rPr>
        <w:drawing>
          <wp:inline distT="0" distB="0" distL="0" distR="0" wp14:anchorId="4C495AF7" wp14:editId="3533A4C6">
            <wp:extent cx="3799203" cy="2623185"/>
            <wp:effectExtent l="0" t="0" r="0" b="5715"/>
            <wp:docPr id="8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9203" cy="262318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12BF999" w14:textId="77777777" w:rsidR="00F934D1" w:rsidRDefault="00F934D1"/>
    <w:p w14:paraId="3F135AB1" w14:textId="77777777" w:rsidR="00F934D1" w:rsidRDefault="00F934D1"/>
    <w:p w14:paraId="648B18BB" w14:textId="77777777" w:rsidR="00F934D1" w:rsidRDefault="00F934D1"/>
    <w:p w14:paraId="4740B55F" w14:textId="77777777" w:rsidR="00F934D1" w:rsidRDefault="00F934D1"/>
    <w:p w14:paraId="187AC585" w14:textId="77777777" w:rsidR="00F934D1" w:rsidRDefault="00F934D1"/>
    <w:p w14:paraId="38F84826" w14:textId="77777777" w:rsidR="00F934D1" w:rsidRDefault="00177DBB">
      <w:pPr>
        <w:rPr>
          <w:sz w:val="28"/>
          <w:szCs w:val="28"/>
        </w:rPr>
      </w:pPr>
      <w:r>
        <w:rPr>
          <w:sz w:val="28"/>
          <w:szCs w:val="28"/>
        </w:rPr>
        <w:lastRenderedPageBreak/>
        <w:t>9. Write to program to check whether given number is odd or even.</w:t>
      </w:r>
    </w:p>
    <w:p w14:paraId="27F4A290" w14:textId="77777777" w:rsidR="00F934D1" w:rsidRDefault="00177DBB">
      <w:r>
        <w:rPr>
          <w:noProof/>
          <w:sz w:val="28"/>
          <w:szCs w:val="28"/>
        </w:rPr>
        <w:drawing>
          <wp:inline distT="0" distB="0" distL="0" distR="0" wp14:anchorId="1945211D" wp14:editId="0C141F91">
            <wp:extent cx="2846920" cy="2554111"/>
            <wp:effectExtent l="0" t="0" r="0" b="0"/>
            <wp:docPr id="9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6920" cy="255411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F0D3019" w14:textId="77777777" w:rsidR="00F934D1" w:rsidRDefault="00F934D1"/>
    <w:p w14:paraId="67FB1B5A" w14:textId="77777777" w:rsidR="00F934D1" w:rsidRDefault="00177DBB">
      <w:pPr>
        <w:rPr>
          <w:sz w:val="28"/>
          <w:szCs w:val="28"/>
        </w:rPr>
      </w:pPr>
      <w:r>
        <w:rPr>
          <w:sz w:val="28"/>
          <w:szCs w:val="28"/>
        </w:rPr>
        <w:t>10. Write a program to check whether given number is Armstrong nu</w:t>
      </w:r>
      <w:r>
        <w:rPr>
          <w:sz w:val="28"/>
          <w:szCs w:val="28"/>
        </w:rPr>
        <w:t>mber or not.</w:t>
      </w:r>
    </w:p>
    <w:p w14:paraId="275537AB" w14:textId="77777777" w:rsidR="00F934D1" w:rsidRDefault="00177DBB">
      <w:r>
        <w:rPr>
          <w:noProof/>
          <w:sz w:val="28"/>
          <w:szCs w:val="28"/>
        </w:rPr>
        <w:drawing>
          <wp:inline distT="0" distB="0" distL="0" distR="0" wp14:anchorId="7B0BC2D5" wp14:editId="0D3E5853">
            <wp:extent cx="4499844" cy="4959486"/>
            <wp:effectExtent l="0" t="0" r="0" b="0"/>
            <wp:docPr id="10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9844" cy="495948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B456B26" w14:textId="77777777" w:rsidR="00F934D1" w:rsidRDefault="00177DBB">
      <w:pPr>
        <w:rPr>
          <w:sz w:val="28"/>
          <w:szCs w:val="28"/>
        </w:rPr>
      </w:pPr>
      <w:r>
        <w:rPr>
          <w:sz w:val="28"/>
          <w:szCs w:val="28"/>
        </w:rPr>
        <w:lastRenderedPageBreak/>
        <w:t>11. Write to program to find the largest of three given numbers.</w:t>
      </w:r>
    </w:p>
    <w:p w14:paraId="012C43FC" w14:textId="77777777" w:rsidR="00F934D1" w:rsidRDefault="00177DBB">
      <w:r>
        <w:rPr>
          <w:noProof/>
          <w:sz w:val="28"/>
          <w:szCs w:val="28"/>
        </w:rPr>
        <w:drawing>
          <wp:inline distT="0" distB="0" distL="0" distR="0" wp14:anchorId="2BCF0DD8" wp14:editId="4152D8F5">
            <wp:extent cx="4539611" cy="4125599"/>
            <wp:effectExtent l="0" t="0" r="0" b="8251"/>
            <wp:docPr id="11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9611" cy="412559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A38D059" w14:textId="77777777" w:rsidR="00F934D1" w:rsidRDefault="00F934D1">
      <w:pPr>
        <w:rPr>
          <w:sz w:val="28"/>
          <w:szCs w:val="28"/>
        </w:rPr>
      </w:pPr>
    </w:p>
    <w:p w14:paraId="109DA9D9" w14:textId="77777777" w:rsidR="00F934D1" w:rsidRDefault="00177DBB">
      <w:pPr>
        <w:rPr>
          <w:sz w:val="28"/>
          <w:szCs w:val="28"/>
        </w:rPr>
      </w:pPr>
      <w:r>
        <w:rPr>
          <w:sz w:val="28"/>
          <w:szCs w:val="28"/>
        </w:rPr>
        <w:t>12. Display first n natural numbers and their sum.</w:t>
      </w:r>
    </w:p>
    <w:p w14:paraId="0B899BB3" w14:textId="77777777" w:rsidR="00F934D1" w:rsidRDefault="00F934D1">
      <w:pPr>
        <w:rPr>
          <w:sz w:val="28"/>
          <w:szCs w:val="28"/>
        </w:rPr>
      </w:pPr>
    </w:p>
    <w:p w14:paraId="3926E427" w14:textId="77777777" w:rsidR="00F934D1" w:rsidRDefault="00177DBB">
      <w:r>
        <w:rPr>
          <w:noProof/>
          <w:sz w:val="28"/>
          <w:szCs w:val="28"/>
        </w:rPr>
        <w:drawing>
          <wp:inline distT="0" distB="0" distL="0" distR="0" wp14:anchorId="2259FF67" wp14:editId="71A7E86F">
            <wp:extent cx="5344796" cy="3265807"/>
            <wp:effectExtent l="0" t="0" r="8254" b="0"/>
            <wp:docPr id="12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4796" cy="326580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40B7E41" w14:textId="77777777" w:rsidR="00F934D1" w:rsidRDefault="00177DBB">
      <w:pPr>
        <w:spacing w:after="0"/>
        <w:rPr>
          <w:sz w:val="28"/>
          <w:szCs w:val="28"/>
        </w:rPr>
      </w:pPr>
      <w:r>
        <w:rPr>
          <w:sz w:val="28"/>
          <w:szCs w:val="28"/>
        </w:rPr>
        <w:lastRenderedPageBreak/>
        <w:t>13. Write a program to display n number of Fibonacci series.</w:t>
      </w:r>
    </w:p>
    <w:p w14:paraId="67F749BE" w14:textId="77777777" w:rsidR="00F934D1" w:rsidRDefault="00F934D1">
      <w:pPr>
        <w:spacing w:after="0"/>
        <w:rPr>
          <w:sz w:val="28"/>
          <w:szCs w:val="28"/>
        </w:rPr>
      </w:pPr>
    </w:p>
    <w:p w14:paraId="14D4FED4" w14:textId="77777777" w:rsidR="00F934D1" w:rsidRDefault="00177DBB">
      <w:r>
        <w:rPr>
          <w:noProof/>
          <w:sz w:val="28"/>
          <w:szCs w:val="28"/>
        </w:rPr>
        <w:drawing>
          <wp:inline distT="0" distB="0" distL="0" distR="0" wp14:anchorId="518CD83E" wp14:editId="2350AE59">
            <wp:extent cx="4027803" cy="3744596"/>
            <wp:effectExtent l="0" t="0" r="0" b="8254"/>
            <wp:docPr id="13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7803" cy="374459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A40C7B5" w14:textId="77777777" w:rsidR="00F934D1" w:rsidRDefault="00177DBB">
      <w:pPr>
        <w:spacing w:after="0"/>
        <w:rPr>
          <w:sz w:val="28"/>
          <w:szCs w:val="28"/>
        </w:rPr>
      </w:pPr>
      <w:r>
        <w:rPr>
          <w:sz w:val="28"/>
          <w:szCs w:val="28"/>
        </w:rPr>
        <w:t xml:space="preserve">14. Write a program to display the following </w:t>
      </w:r>
      <w:r>
        <w:rPr>
          <w:sz w:val="28"/>
          <w:szCs w:val="28"/>
        </w:rPr>
        <w:t xml:space="preserve">pattern </w:t>
      </w:r>
    </w:p>
    <w:p w14:paraId="323A498A" w14:textId="77777777" w:rsidR="00F934D1" w:rsidRDefault="00F934D1">
      <w:pPr>
        <w:spacing w:after="0"/>
        <w:rPr>
          <w:sz w:val="28"/>
          <w:szCs w:val="28"/>
        </w:rPr>
      </w:pPr>
    </w:p>
    <w:p w14:paraId="0124045C" w14:textId="77777777" w:rsidR="00F934D1" w:rsidRDefault="00F934D1">
      <w:pPr>
        <w:spacing w:after="0"/>
        <w:rPr>
          <w:sz w:val="28"/>
          <w:szCs w:val="28"/>
        </w:rPr>
      </w:pPr>
    </w:p>
    <w:p w14:paraId="5DC7ED00" w14:textId="77777777" w:rsidR="00F934D1" w:rsidRDefault="00F934D1">
      <w:pPr>
        <w:spacing w:after="0"/>
        <w:rPr>
          <w:sz w:val="28"/>
          <w:szCs w:val="28"/>
        </w:rPr>
      </w:pPr>
    </w:p>
    <w:p w14:paraId="59DBFFF4" w14:textId="77777777" w:rsidR="00F934D1" w:rsidRDefault="00F934D1">
      <w:pPr>
        <w:spacing w:after="0"/>
        <w:rPr>
          <w:sz w:val="28"/>
          <w:szCs w:val="28"/>
        </w:rPr>
      </w:pPr>
    </w:p>
    <w:p w14:paraId="67F7089B" w14:textId="77777777" w:rsidR="00F934D1" w:rsidRDefault="00F934D1">
      <w:pPr>
        <w:spacing w:after="0"/>
        <w:rPr>
          <w:sz w:val="28"/>
          <w:szCs w:val="28"/>
        </w:rPr>
      </w:pPr>
    </w:p>
    <w:p w14:paraId="0B1221C4" w14:textId="77777777" w:rsidR="00F934D1" w:rsidRDefault="00177DBB">
      <w:pPr>
        <w:spacing w:after="0"/>
      </w:pPr>
      <w:r>
        <w:rPr>
          <w:noProof/>
          <w:sz w:val="28"/>
          <w:szCs w:val="28"/>
        </w:rPr>
        <w:drawing>
          <wp:inline distT="0" distB="0" distL="0" distR="0" wp14:anchorId="693D4E6B" wp14:editId="6FF640A6">
            <wp:extent cx="3087398" cy="3168871"/>
            <wp:effectExtent l="0" t="0" r="0" b="0"/>
            <wp:docPr id="14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7398" cy="316887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1A60E8E" w14:textId="77777777" w:rsidR="00F934D1" w:rsidRDefault="00177DBB">
      <w:pPr>
        <w:spacing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15. Write a program to display the following pattern </w:t>
      </w:r>
    </w:p>
    <w:p w14:paraId="6A8939D2" w14:textId="77777777" w:rsidR="00F934D1" w:rsidRDefault="00F934D1">
      <w:pPr>
        <w:spacing w:after="0"/>
        <w:rPr>
          <w:sz w:val="28"/>
          <w:szCs w:val="28"/>
        </w:rPr>
      </w:pPr>
    </w:p>
    <w:p w14:paraId="2D7C1E22" w14:textId="77777777" w:rsidR="00F934D1" w:rsidRDefault="00F934D1">
      <w:pPr>
        <w:spacing w:after="0"/>
        <w:rPr>
          <w:sz w:val="28"/>
          <w:szCs w:val="28"/>
        </w:rPr>
      </w:pPr>
    </w:p>
    <w:p w14:paraId="0D9CC6F6" w14:textId="77777777" w:rsidR="00F934D1" w:rsidRDefault="00F934D1">
      <w:pPr>
        <w:spacing w:after="0"/>
        <w:rPr>
          <w:sz w:val="28"/>
          <w:szCs w:val="28"/>
        </w:rPr>
      </w:pPr>
    </w:p>
    <w:p w14:paraId="52897F37" w14:textId="77777777" w:rsidR="00F934D1" w:rsidRDefault="00F934D1">
      <w:pPr>
        <w:spacing w:after="0"/>
        <w:rPr>
          <w:sz w:val="28"/>
          <w:szCs w:val="28"/>
        </w:rPr>
      </w:pPr>
    </w:p>
    <w:p w14:paraId="7FE2557E" w14:textId="77777777" w:rsidR="00F934D1" w:rsidRDefault="00F934D1">
      <w:pPr>
        <w:spacing w:after="0"/>
        <w:rPr>
          <w:sz w:val="28"/>
          <w:szCs w:val="28"/>
        </w:rPr>
      </w:pPr>
    </w:p>
    <w:p w14:paraId="28F6ADEC" w14:textId="77777777" w:rsidR="00F934D1" w:rsidRDefault="00177DBB">
      <w:pPr>
        <w:spacing w:after="0"/>
      </w:pPr>
      <w:r>
        <w:rPr>
          <w:noProof/>
          <w:sz w:val="28"/>
          <w:szCs w:val="28"/>
        </w:rPr>
        <w:drawing>
          <wp:inline distT="0" distB="0" distL="0" distR="0" wp14:anchorId="551B2214" wp14:editId="0CF74A30">
            <wp:extent cx="4104000" cy="5094607"/>
            <wp:effectExtent l="0" t="0" r="0" b="0"/>
            <wp:docPr id="15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4000" cy="509460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A7B06FC" w14:textId="77777777" w:rsidR="00F934D1" w:rsidRDefault="00F934D1">
      <w:pPr>
        <w:spacing w:after="0"/>
        <w:rPr>
          <w:sz w:val="28"/>
          <w:szCs w:val="28"/>
        </w:rPr>
      </w:pPr>
    </w:p>
    <w:p w14:paraId="7CC7B9A0" w14:textId="77777777" w:rsidR="00F934D1" w:rsidRDefault="00F934D1">
      <w:pPr>
        <w:spacing w:after="0"/>
        <w:rPr>
          <w:sz w:val="28"/>
          <w:szCs w:val="28"/>
        </w:rPr>
      </w:pPr>
    </w:p>
    <w:p w14:paraId="1529254A" w14:textId="77777777" w:rsidR="00F934D1" w:rsidRDefault="00F934D1">
      <w:pPr>
        <w:rPr>
          <w:sz w:val="28"/>
          <w:szCs w:val="28"/>
        </w:rPr>
      </w:pPr>
    </w:p>
    <w:p w14:paraId="66884C97" w14:textId="77777777" w:rsidR="00F934D1" w:rsidRDefault="00F934D1">
      <w:pPr>
        <w:rPr>
          <w:sz w:val="28"/>
          <w:szCs w:val="28"/>
        </w:rPr>
      </w:pPr>
    </w:p>
    <w:p w14:paraId="15EF2C5A" w14:textId="77777777" w:rsidR="00F934D1" w:rsidRDefault="00F934D1">
      <w:pPr>
        <w:rPr>
          <w:sz w:val="28"/>
          <w:szCs w:val="28"/>
        </w:rPr>
      </w:pPr>
    </w:p>
    <w:p w14:paraId="138536F7" w14:textId="77777777" w:rsidR="00F934D1" w:rsidRDefault="00F934D1">
      <w:pPr>
        <w:rPr>
          <w:sz w:val="28"/>
          <w:szCs w:val="28"/>
        </w:rPr>
      </w:pPr>
    </w:p>
    <w:p w14:paraId="789A5308" w14:textId="77777777" w:rsidR="00F934D1" w:rsidRDefault="00F934D1">
      <w:pPr>
        <w:rPr>
          <w:sz w:val="28"/>
          <w:szCs w:val="28"/>
        </w:rPr>
      </w:pPr>
    </w:p>
    <w:p w14:paraId="537047AD" w14:textId="77777777" w:rsidR="00F934D1" w:rsidRDefault="00F934D1">
      <w:pPr>
        <w:rPr>
          <w:sz w:val="28"/>
          <w:szCs w:val="28"/>
        </w:rPr>
      </w:pPr>
    </w:p>
    <w:p w14:paraId="157A95BC" w14:textId="77777777" w:rsidR="00F934D1" w:rsidRDefault="00177DBB">
      <w:pPr>
        <w:rPr>
          <w:sz w:val="28"/>
          <w:szCs w:val="28"/>
        </w:rPr>
      </w:pPr>
      <w:r>
        <w:rPr>
          <w:sz w:val="28"/>
          <w:szCs w:val="28"/>
        </w:rPr>
        <w:lastRenderedPageBreak/>
        <w:t>16. WAP to convert binary number into decimal and binary number into decimal.</w:t>
      </w:r>
    </w:p>
    <w:p w14:paraId="1ACF17A1" w14:textId="77777777" w:rsidR="00F934D1" w:rsidRDefault="00177DBB">
      <w:r>
        <w:rPr>
          <w:noProof/>
          <w:sz w:val="28"/>
          <w:szCs w:val="28"/>
        </w:rPr>
        <w:drawing>
          <wp:inline distT="0" distB="0" distL="0" distR="0" wp14:anchorId="05E5BCA7" wp14:editId="59830265">
            <wp:extent cx="3590720" cy="4005090"/>
            <wp:effectExtent l="0" t="0" r="0" b="0"/>
            <wp:docPr id="16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0720" cy="400509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11FFD195" wp14:editId="1E180265">
            <wp:extent cx="2032299" cy="3965725"/>
            <wp:effectExtent l="0" t="0" r="6051" b="0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2299" cy="396572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5CA3629" w14:textId="77777777" w:rsidR="00F934D1" w:rsidRDefault="00F934D1">
      <w:pPr>
        <w:rPr>
          <w:sz w:val="28"/>
          <w:szCs w:val="28"/>
        </w:rPr>
      </w:pPr>
    </w:p>
    <w:p w14:paraId="098C7EFE" w14:textId="77777777" w:rsidR="00F934D1" w:rsidRDefault="00177DBB">
      <w:r>
        <w:rPr>
          <w:noProof/>
          <w:sz w:val="28"/>
          <w:szCs w:val="28"/>
        </w:rPr>
        <w:drawing>
          <wp:inline distT="0" distB="0" distL="0" distR="0" wp14:anchorId="1A209830" wp14:editId="6F7B2574">
            <wp:extent cx="5420992" cy="1469385"/>
            <wp:effectExtent l="0" t="0" r="8258" b="0"/>
            <wp:docPr id="18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0992" cy="146938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DF07D4F" w14:textId="77777777" w:rsidR="00F934D1" w:rsidRDefault="00F934D1">
      <w:pPr>
        <w:rPr>
          <w:sz w:val="28"/>
          <w:szCs w:val="28"/>
        </w:rPr>
      </w:pPr>
    </w:p>
    <w:p w14:paraId="3E0431E4" w14:textId="77777777" w:rsidR="00F934D1" w:rsidRDefault="00F934D1">
      <w:pPr>
        <w:rPr>
          <w:sz w:val="28"/>
          <w:szCs w:val="28"/>
        </w:rPr>
      </w:pPr>
    </w:p>
    <w:p w14:paraId="41FACAC6" w14:textId="77777777" w:rsidR="00F934D1" w:rsidRDefault="00F934D1">
      <w:pPr>
        <w:rPr>
          <w:sz w:val="28"/>
          <w:szCs w:val="28"/>
        </w:rPr>
      </w:pPr>
    </w:p>
    <w:p w14:paraId="4D41EAB1" w14:textId="77777777" w:rsidR="00F934D1" w:rsidRDefault="00F934D1">
      <w:pPr>
        <w:rPr>
          <w:sz w:val="28"/>
          <w:szCs w:val="28"/>
        </w:rPr>
      </w:pPr>
    </w:p>
    <w:p w14:paraId="74D55D31" w14:textId="77777777" w:rsidR="00F934D1" w:rsidRDefault="00F934D1">
      <w:pPr>
        <w:rPr>
          <w:sz w:val="28"/>
          <w:szCs w:val="28"/>
        </w:rPr>
      </w:pPr>
    </w:p>
    <w:p w14:paraId="38651949" w14:textId="77777777" w:rsidR="00F934D1" w:rsidRDefault="00F934D1">
      <w:pPr>
        <w:rPr>
          <w:sz w:val="28"/>
          <w:szCs w:val="28"/>
        </w:rPr>
      </w:pPr>
    </w:p>
    <w:p w14:paraId="1987E25C" w14:textId="77777777" w:rsidR="00F934D1" w:rsidRDefault="00F934D1">
      <w:pPr>
        <w:rPr>
          <w:sz w:val="28"/>
          <w:szCs w:val="28"/>
        </w:rPr>
      </w:pPr>
    </w:p>
    <w:p w14:paraId="0D0398ED" w14:textId="77777777" w:rsidR="00F934D1" w:rsidRDefault="00177DBB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17. WAP to find a number in an array and print number of times it appears in </w:t>
      </w:r>
      <w:r>
        <w:rPr>
          <w:sz w:val="28"/>
          <w:szCs w:val="28"/>
        </w:rPr>
        <w:t>the array.</w:t>
      </w:r>
    </w:p>
    <w:p w14:paraId="5E0E63BC" w14:textId="77777777" w:rsidR="00F934D1" w:rsidRDefault="00177DBB">
      <w:r>
        <w:rPr>
          <w:noProof/>
        </w:rPr>
        <w:drawing>
          <wp:inline distT="0" distB="0" distL="0" distR="0" wp14:anchorId="6258BFEF" wp14:editId="01C82A24">
            <wp:extent cx="3817309" cy="2930706"/>
            <wp:effectExtent l="0" t="0" r="0" b="2994"/>
            <wp:docPr id="19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rcRect l="20164" t="14575" r="45491" b="38546"/>
                    <a:stretch>
                      <a:fillRect/>
                    </a:stretch>
                  </pic:blipFill>
                  <pic:spPr>
                    <a:xfrm>
                      <a:off x="0" y="0"/>
                      <a:ext cx="3817309" cy="293070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9150081" w14:textId="77777777" w:rsidR="00F934D1" w:rsidRDefault="00177DBB">
      <w:r>
        <w:rPr>
          <w:noProof/>
        </w:rPr>
        <w:drawing>
          <wp:inline distT="0" distB="0" distL="0" distR="0" wp14:anchorId="77055348" wp14:editId="2258F7CF">
            <wp:extent cx="4103205" cy="668499"/>
            <wp:effectExtent l="0" t="0" r="0" b="0"/>
            <wp:docPr id="20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rcRect r="60559" b="88576"/>
                    <a:stretch>
                      <a:fillRect/>
                    </a:stretch>
                  </pic:blipFill>
                  <pic:spPr>
                    <a:xfrm>
                      <a:off x="0" y="0"/>
                      <a:ext cx="4103205" cy="66849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5C15391" w14:textId="77777777" w:rsidR="00F934D1" w:rsidRDefault="00F934D1">
      <w:pPr>
        <w:rPr>
          <w:sz w:val="28"/>
          <w:szCs w:val="28"/>
        </w:rPr>
      </w:pPr>
    </w:p>
    <w:p w14:paraId="44AFC16F" w14:textId="77777777" w:rsidR="00F934D1" w:rsidRDefault="00177DBB">
      <w:pPr>
        <w:rPr>
          <w:sz w:val="28"/>
          <w:szCs w:val="28"/>
        </w:rPr>
      </w:pPr>
      <w:r>
        <w:rPr>
          <w:sz w:val="28"/>
          <w:szCs w:val="28"/>
        </w:rPr>
        <w:t>18. WAP to find sum of a matrix.</w:t>
      </w:r>
    </w:p>
    <w:p w14:paraId="259C9E69" w14:textId="77777777" w:rsidR="00F934D1" w:rsidRDefault="00177DBB">
      <w:r>
        <w:rPr>
          <w:noProof/>
          <w:sz w:val="28"/>
          <w:szCs w:val="28"/>
        </w:rPr>
        <w:drawing>
          <wp:inline distT="0" distB="0" distL="0" distR="0" wp14:anchorId="4A2773F9" wp14:editId="66990500">
            <wp:extent cx="3718105" cy="3740234"/>
            <wp:effectExtent l="0" t="0" r="0" b="0"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8105" cy="374023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475E8E1" w14:textId="77777777" w:rsidR="00F934D1" w:rsidRDefault="00177DBB">
      <w:r>
        <w:rPr>
          <w:sz w:val="28"/>
          <w:szCs w:val="28"/>
        </w:rPr>
        <w:lastRenderedPageBreak/>
        <w:t>19. WAP to find transpose of a matrix</w:t>
      </w:r>
      <w:r>
        <w:rPr>
          <w:noProof/>
          <w:sz w:val="28"/>
          <w:szCs w:val="28"/>
        </w:rPr>
        <w:drawing>
          <wp:inline distT="0" distB="0" distL="0" distR="0" wp14:anchorId="1761C045" wp14:editId="1C19E6CB">
            <wp:extent cx="4753910" cy="4624852"/>
            <wp:effectExtent l="0" t="0" r="8590" b="4298"/>
            <wp:docPr id="22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3910" cy="462485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A73C533" w14:textId="77777777" w:rsidR="00F934D1" w:rsidRDefault="00F934D1">
      <w:pPr>
        <w:rPr>
          <w:sz w:val="28"/>
          <w:szCs w:val="28"/>
        </w:rPr>
      </w:pPr>
    </w:p>
    <w:p w14:paraId="0660F79E" w14:textId="77777777" w:rsidR="00F934D1" w:rsidRDefault="00177DBB">
      <w:pPr>
        <w:spacing w:after="0"/>
        <w:rPr>
          <w:sz w:val="28"/>
          <w:szCs w:val="28"/>
        </w:rPr>
      </w:pPr>
      <w:r>
        <w:rPr>
          <w:sz w:val="28"/>
          <w:szCs w:val="28"/>
        </w:rPr>
        <w:t>20. WAP to print lower triangle of a matrix.</w:t>
      </w:r>
    </w:p>
    <w:p w14:paraId="510823D1" w14:textId="77777777" w:rsidR="00F934D1" w:rsidRDefault="00177DBB">
      <w:r>
        <w:rPr>
          <w:noProof/>
        </w:rPr>
        <w:drawing>
          <wp:inline distT="0" distB="0" distL="0" distR="0" wp14:anchorId="28B7B76A" wp14:editId="2B0423CB">
            <wp:extent cx="5277450" cy="3187369"/>
            <wp:effectExtent l="0" t="0" r="0" b="0"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rcRect l="19499" t="13787" r="35741" b="38153"/>
                    <a:stretch>
                      <a:fillRect/>
                    </a:stretch>
                  </pic:blipFill>
                  <pic:spPr>
                    <a:xfrm>
                      <a:off x="0" y="0"/>
                      <a:ext cx="5277450" cy="318736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052E457" w14:textId="77777777" w:rsidR="00F934D1" w:rsidRDefault="00177DBB">
      <w:r>
        <w:rPr>
          <w:sz w:val="28"/>
          <w:szCs w:val="28"/>
        </w:rPr>
        <w:lastRenderedPageBreak/>
        <w:t>21. WAP to print upper triangle of a matrix.</w:t>
      </w:r>
      <w:r>
        <w:t xml:space="preserve"> </w:t>
      </w:r>
    </w:p>
    <w:p w14:paraId="470EA829" w14:textId="77777777" w:rsidR="00F934D1" w:rsidRDefault="00177DBB">
      <w:r>
        <w:rPr>
          <w:noProof/>
        </w:rPr>
        <w:drawing>
          <wp:inline distT="0" distB="0" distL="0" distR="0" wp14:anchorId="58DDE4C2" wp14:editId="539DC14A">
            <wp:extent cx="5983723" cy="3457931"/>
            <wp:effectExtent l="0" t="0" r="0" b="9169"/>
            <wp:docPr id="24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rcRect l="19942" t="14182" r="35963" b="40516"/>
                    <a:stretch>
                      <a:fillRect/>
                    </a:stretch>
                  </pic:blipFill>
                  <pic:spPr>
                    <a:xfrm>
                      <a:off x="0" y="0"/>
                      <a:ext cx="5983723" cy="345793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855FC79" w14:textId="77777777" w:rsidR="00F934D1" w:rsidRDefault="00177DBB">
      <w:pPr>
        <w:rPr>
          <w:sz w:val="28"/>
          <w:szCs w:val="28"/>
        </w:rPr>
      </w:pPr>
      <w:r>
        <w:rPr>
          <w:sz w:val="28"/>
          <w:szCs w:val="28"/>
        </w:rPr>
        <w:t xml:space="preserve">22. WAP to find length of a string without using any library </w:t>
      </w:r>
      <w:r>
        <w:rPr>
          <w:sz w:val="28"/>
          <w:szCs w:val="28"/>
        </w:rPr>
        <w:t>function.</w:t>
      </w:r>
    </w:p>
    <w:p w14:paraId="35C35DB0" w14:textId="77777777" w:rsidR="00F934D1" w:rsidRDefault="00177DBB">
      <w:r>
        <w:rPr>
          <w:noProof/>
        </w:rPr>
        <w:drawing>
          <wp:inline distT="0" distB="0" distL="0" distR="0" wp14:anchorId="660D136A" wp14:editId="1EAEBA0D">
            <wp:extent cx="4932191" cy="2921005"/>
            <wp:effectExtent l="0" t="0" r="1759" b="0"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rcRect l="20474" t="15126" r="52138" b="56038"/>
                    <a:stretch>
                      <a:fillRect/>
                    </a:stretch>
                  </pic:blipFill>
                  <pic:spPr>
                    <a:xfrm>
                      <a:off x="0" y="0"/>
                      <a:ext cx="4932191" cy="292100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02457D2" wp14:editId="7D49D79F">
            <wp:extent cx="4945002" cy="1388068"/>
            <wp:effectExtent l="0" t="0" r="7998" b="2582"/>
            <wp:docPr id="26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rcRect l="19676" t="63344" r="65168" b="29093"/>
                    <a:stretch>
                      <a:fillRect/>
                    </a:stretch>
                  </pic:blipFill>
                  <pic:spPr>
                    <a:xfrm>
                      <a:off x="0" y="0"/>
                      <a:ext cx="4945002" cy="138806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2EDF777" w14:textId="77777777" w:rsidR="00F934D1" w:rsidRDefault="00F934D1"/>
    <w:p w14:paraId="1E3B517F" w14:textId="77777777" w:rsidR="00F934D1" w:rsidRDefault="00177DBB">
      <w:pPr>
        <w:spacing w:after="0"/>
      </w:pPr>
      <w:r>
        <w:rPr>
          <w:sz w:val="28"/>
          <w:szCs w:val="28"/>
        </w:rPr>
        <w:lastRenderedPageBreak/>
        <w:t>23</w:t>
      </w:r>
      <w:r>
        <w:t>.</w:t>
      </w:r>
      <w:r>
        <w:rPr>
          <w:sz w:val="28"/>
          <w:szCs w:val="28"/>
        </w:rPr>
        <w:t xml:space="preserve"> WAP to find no. of vowels and consonants present in a given string.</w:t>
      </w:r>
    </w:p>
    <w:p w14:paraId="64B230A1" w14:textId="77777777" w:rsidR="00F934D1" w:rsidRDefault="00F934D1">
      <w:pPr>
        <w:spacing w:after="0"/>
        <w:rPr>
          <w:sz w:val="28"/>
          <w:szCs w:val="28"/>
        </w:rPr>
      </w:pPr>
    </w:p>
    <w:p w14:paraId="230072DF" w14:textId="77777777" w:rsidR="00F934D1" w:rsidRDefault="00177DBB">
      <w:pPr>
        <w:spacing w:after="0"/>
      </w:pPr>
      <w:r>
        <w:rPr>
          <w:noProof/>
        </w:rPr>
        <w:drawing>
          <wp:inline distT="0" distB="0" distL="0" distR="0" wp14:anchorId="14E1E1C8" wp14:editId="389F623D">
            <wp:extent cx="4853690" cy="3090900"/>
            <wp:effectExtent l="0" t="0" r="4060" b="0"/>
            <wp:docPr id="27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rcRect l="19965" t="12290" r="37927" b="38546"/>
                    <a:stretch>
                      <a:fillRect/>
                    </a:stretch>
                  </pic:blipFill>
                  <pic:spPr>
                    <a:xfrm>
                      <a:off x="0" y="0"/>
                      <a:ext cx="4853690" cy="30909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889AEC" wp14:editId="74AC24A0">
            <wp:extent cx="4902930" cy="702588"/>
            <wp:effectExtent l="0" t="0" r="0" b="2262"/>
            <wp:docPr id="28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rcRect l="19942" t="83649" r="54000" b="9713"/>
                    <a:stretch>
                      <a:fillRect/>
                    </a:stretch>
                  </pic:blipFill>
                  <pic:spPr>
                    <a:xfrm>
                      <a:off x="0" y="0"/>
                      <a:ext cx="4902930" cy="70258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3439B71" w14:textId="77777777" w:rsidR="00F934D1" w:rsidRDefault="00177DBB">
      <w:pPr>
        <w:spacing w:after="0"/>
        <w:rPr>
          <w:sz w:val="28"/>
          <w:szCs w:val="28"/>
        </w:rPr>
      </w:pPr>
      <w:r>
        <w:rPr>
          <w:sz w:val="28"/>
          <w:szCs w:val="28"/>
        </w:rPr>
        <w:t>24. WAP to sort a string based on its elements.</w:t>
      </w:r>
    </w:p>
    <w:p w14:paraId="33AF345D" w14:textId="77777777" w:rsidR="00F934D1" w:rsidRDefault="00177DBB">
      <w:r>
        <w:rPr>
          <w:noProof/>
        </w:rPr>
        <w:drawing>
          <wp:inline distT="0" distB="0" distL="0" distR="0" wp14:anchorId="0B06069D" wp14:editId="01386B83">
            <wp:extent cx="3036393" cy="2848575"/>
            <wp:effectExtent l="0" t="0" r="0" b="8925"/>
            <wp:docPr id="29" name="Pictu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rcRect l="20209" t="13709" r="53999" b="43273"/>
                    <a:stretch>
                      <a:fillRect/>
                    </a:stretch>
                  </pic:blipFill>
                  <pic:spPr>
                    <a:xfrm>
                      <a:off x="0" y="0"/>
                      <a:ext cx="3036393" cy="284857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C813616" wp14:editId="3404DE5C">
            <wp:extent cx="5307534" cy="579811"/>
            <wp:effectExtent l="0" t="0" r="7416" b="0"/>
            <wp:docPr id="30" name="Pictu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rcRect l="20208" t="79417" r="48150" b="14438"/>
                    <a:stretch>
                      <a:fillRect/>
                    </a:stretch>
                  </pic:blipFill>
                  <pic:spPr>
                    <a:xfrm>
                      <a:off x="0" y="0"/>
                      <a:ext cx="5307534" cy="57981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378A65B" w14:textId="77777777" w:rsidR="00F934D1" w:rsidRDefault="00F934D1"/>
    <w:p w14:paraId="2692D158" w14:textId="77777777" w:rsidR="00F934D1" w:rsidRDefault="00F934D1"/>
    <w:p w14:paraId="6975E01A" w14:textId="77777777" w:rsidR="00F934D1" w:rsidRDefault="00F934D1"/>
    <w:p w14:paraId="6A233C0E" w14:textId="77777777" w:rsidR="00F934D1" w:rsidRDefault="00177DBB">
      <w:r>
        <w:rPr>
          <w:sz w:val="28"/>
          <w:szCs w:val="28"/>
        </w:rPr>
        <w:lastRenderedPageBreak/>
        <w:t>25. WAP to find no. of words in a string.</w:t>
      </w:r>
    </w:p>
    <w:p w14:paraId="64C3D387" w14:textId="77777777" w:rsidR="00F934D1" w:rsidRDefault="00177DBB">
      <w:r>
        <w:rPr>
          <w:noProof/>
        </w:rPr>
        <w:drawing>
          <wp:inline distT="0" distB="0" distL="0" distR="0" wp14:anchorId="39D331E2" wp14:editId="762D895C">
            <wp:extent cx="2962857" cy="2396916"/>
            <wp:effectExtent l="0" t="0" r="8943" b="3384"/>
            <wp:docPr id="31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rcRect l="21272" t="13709" r="55063" b="52255"/>
                    <a:stretch>
                      <a:fillRect/>
                    </a:stretch>
                  </pic:blipFill>
                  <pic:spPr>
                    <a:xfrm>
                      <a:off x="0" y="0"/>
                      <a:ext cx="2962857" cy="239691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796D834" w14:textId="77777777" w:rsidR="00F934D1" w:rsidRDefault="00177DBB">
      <w:r>
        <w:rPr>
          <w:noProof/>
        </w:rPr>
        <w:drawing>
          <wp:inline distT="0" distB="0" distL="0" distR="0" wp14:anchorId="4BFB7B98" wp14:editId="09C142B9">
            <wp:extent cx="4293501" cy="664467"/>
            <wp:effectExtent l="0" t="0" r="0" b="2283"/>
            <wp:docPr id="32" name="Pictur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rcRect l="19676" t="82726" r="57988" b="11129"/>
                    <a:stretch>
                      <a:fillRect/>
                    </a:stretch>
                  </pic:blipFill>
                  <pic:spPr>
                    <a:xfrm>
                      <a:off x="0" y="0"/>
                      <a:ext cx="4293501" cy="66446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0F12DE4" w14:textId="77777777" w:rsidR="00F934D1" w:rsidRDefault="00177DBB">
      <w:pPr>
        <w:rPr>
          <w:sz w:val="28"/>
          <w:szCs w:val="28"/>
        </w:rPr>
      </w:pPr>
      <w:r>
        <w:rPr>
          <w:sz w:val="28"/>
          <w:szCs w:val="28"/>
        </w:rPr>
        <w:t>27. WAP to make a calculator using function.</w:t>
      </w:r>
    </w:p>
    <w:p w14:paraId="3F7A45FD" w14:textId="77777777" w:rsidR="00F934D1" w:rsidRDefault="00177DBB">
      <w:r>
        <w:rPr>
          <w:noProof/>
        </w:rPr>
        <w:drawing>
          <wp:inline distT="0" distB="0" distL="0" distR="0" wp14:anchorId="56297824" wp14:editId="0FF2DB1E">
            <wp:extent cx="5685958" cy="4175625"/>
            <wp:effectExtent l="0" t="0" r="0" b="0"/>
            <wp:docPr id="33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rcRect l="19941" t="14653" r="29006" b="18693"/>
                    <a:stretch>
                      <a:fillRect/>
                    </a:stretch>
                  </pic:blipFill>
                  <pic:spPr>
                    <a:xfrm>
                      <a:off x="0" y="0"/>
                      <a:ext cx="5685958" cy="417562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0DBE3A9" w14:textId="77777777" w:rsidR="00F934D1" w:rsidRDefault="00F934D1">
      <w:pPr>
        <w:rPr>
          <w:sz w:val="28"/>
          <w:szCs w:val="28"/>
        </w:rPr>
      </w:pPr>
    </w:p>
    <w:p w14:paraId="1EB9AD27" w14:textId="77777777" w:rsidR="00F934D1" w:rsidRDefault="00F934D1">
      <w:pPr>
        <w:rPr>
          <w:sz w:val="28"/>
          <w:szCs w:val="28"/>
        </w:rPr>
      </w:pPr>
    </w:p>
    <w:p w14:paraId="54347414" w14:textId="77777777" w:rsidR="00F934D1" w:rsidRDefault="00177DBB">
      <w:r>
        <w:rPr>
          <w:noProof/>
        </w:rPr>
        <w:lastRenderedPageBreak/>
        <w:drawing>
          <wp:inline distT="0" distB="0" distL="0" distR="0" wp14:anchorId="72CCBFCC" wp14:editId="33E6F444">
            <wp:extent cx="4214268" cy="8967575"/>
            <wp:effectExtent l="0" t="0" r="0" b="4975"/>
            <wp:docPr id="34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rcRect l="19713" t="10747" r="57682" b="3738"/>
                    <a:stretch>
                      <a:fillRect/>
                    </a:stretch>
                  </pic:blipFill>
                  <pic:spPr>
                    <a:xfrm>
                      <a:off x="0" y="0"/>
                      <a:ext cx="4214268" cy="896757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B5604F8" w14:textId="77777777" w:rsidR="00F934D1" w:rsidRDefault="00177DBB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28. WAP to </w:t>
      </w:r>
      <w:r>
        <w:rPr>
          <w:sz w:val="28"/>
          <w:szCs w:val="28"/>
        </w:rPr>
        <w:t>multiply two matrix.</w:t>
      </w:r>
    </w:p>
    <w:p w14:paraId="2E0998E7" w14:textId="77777777" w:rsidR="00F934D1" w:rsidRDefault="00177DBB">
      <w:r>
        <w:rPr>
          <w:noProof/>
        </w:rPr>
        <w:drawing>
          <wp:inline distT="0" distB="0" distL="0" distR="0" wp14:anchorId="3E35919F" wp14:editId="28204E17">
            <wp:extent cx="6121423" cy="2384188"/>
            <wp:effectExtent l="0" t="0" r="0" b="0"/>
            <wp:docPr id="35" name="Pictu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rcRect l="20740" t="13709" r="31132" b="58874"/>
                    <a:stretch>
                      <a:fillRect/>
                    </a:stretch>
                  </pic:blipFill>
                  <pic:spPr>
                    <a:xfrm>
                      <a:off x="0" y="0"/>
                      <a:ext cx="6121423" cy="238418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13BA4AB" w14:textId="77777777" w:rsidR="00F934D1" w:rsidRDefault="00177DBB">
      <w:r>
        <w:rPr>
          <w:noProof/>
        </w:rPr>
        <w:drawing>
          <wp:inline distT="0" distB="0" distL="0" distR="0" wp14:anchorId="7A608D36" wp14:editId="65164E0C">
            <wp:extent cx="1922196" cy="1178122"/>
            <wp:effectExtent l="0" t="0" r="1854" b="2978"/>
            <wp:docPr id="36" name="Pictur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rcRect l="18613" t="43017" r="73144" b="48001"/>
                    <a:stretch>
                      <a:fillRect/>
                    </a:stretch>
                  </pic:blipFill>
                  <pic:spPr>
                    <a:xfrm>
                      <a:off x="0" y="0"/>
                      <a:ext cx="1922196" cy="117812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8290A4A" w14:textId="77777777" w:rsidR="00F934D1" w:rsidRDefault="00177DBB">
      <w:pPr>
        <w:spacing w:after="0"/>
        <w:rPr>
          <w:sz w:val="28"/>
          <w:szCs w:val="28"/>
        </w:rPr>
      </w:pPr>
      <w:r>
        <w:rPr>
          <w:sz w:val="28"/>
          <w:szCs w:val="28"/>
        </w:rPr>
        <w:t xml:space="preserve">29. WAP to find factorial of a number </w:t>
      </w:r>
    </w:p>
    <w:p w14:paraId="497C8E60" w14:textId="77777777" w:rsidR="00F934D1" w:rsidRDefault="00177DBB">
      <w:pPr>
        <w:spacing w:after="0"/>
        <w:rPr>
          <w:sz w:val="28"/>
          <w:szCs w:val="28"/>
        </w:rPr>
      </w:pPr>
      <w:r>
        <w:rPr>
          <w:sz w:val="28"/>
          <w:szCs w:val="28"/>
        </w:rPr>
        <w:t>a) with returning value.</w:t>
      </w:r>
    </w:p>
    <w:p w14:paraId="4A6EDC61" w14:textId="77777777" w:rsidR="00F934D1" w:rsidRDefault="00F934D1">
      <w:pPr>
        <w:spacing w:after="0"/>
        <w:rPr>
          <w:sz w:val="28"/>
          <w:szCs w:val="28"/>
        </w:rPr>
      </w:pPr>
    </w:p>
    <w:p w14:paraId="1A095779" w14:textId="77777777" w:rsidR="00F934D1" w:rsidRDefault="00177DBB">
      <w:pPr>
        <w:spacing w:after="0"/>
      </w:pPr>
      <w:r>
        <w:rPr>
          <w:noProof/>
        </w:rPr>
        <w:drawing>
          <wp:inline distT="0" distB="0" distL="0" distR="0" wp14:anchorId="23BCFEE6" wp14:editId="248B7D8C">
            <wp:extent cx="3972190" cy="3749451"/>
            <wp:effectExtent l="0" t="0" r="9260" b="3399"/>
            <wp:docPr id="37" name="Pictu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rcRect l="19741" t="12929" r="52467" b="40431"/>
                    <a:stretch>
                      <a:fillRect/>
                    </a:stretch>
                  </pic:blipFill>
                  <pic:spPr>
                    <a:xfrm>
                      <a:off x="0" y="0"/>
                      <a:ext cx="3972190" cy="374945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36D7573" w14:textId="77777777" w:rsidR="00F934D1" w:rsidRDefault="00F934D1">
      <w:pPr>
        <w:spacing w:after="0"/>
        <w:rPr>
          <w:sz w:val="28"/>
          <w:szCs w:val="28"/>
        </w:rPr>
      </w:pPr>
    </w:p>
    <w:p w14:paraId="493FBB55" w14:textId="77777777" w:rsidR="00F934D1" w:rsidRDefault="00177DBB">
      <w:pPr>
        <w:spacing w:after="0"/>
        <w:rPr>
          <w:sz w:val="28"/>
          <w:szCs w:val="28"/>
        </w:rPr>
      </w:pPr>
      <w:r>
        <w:rPr>
          <w:sz w:val="28"/>
          <w:szCs w:val="28"/>
        </w:rPr>
        <w:lastRenderedPageBreak/>
        <w:t>b) without returning value.</w:t>
      </w:r>
    </w:p>
    <w:p w14:paraId="2D027DC7" w14:textId="77777777" w:rsidR="00F934D1" w:rsidRDefault="00177DBB">
      <w:r>
        <w:rPr>
          <w:noProof/>
        </w:rPr>
        <w:drawing>
          <wp:inline distT="0" distB="0" distL="0" distR="0" wp14:anchorId="165C1BFC" wp14:editId="66AA47E5">
            <wp:extent cx="4000573" cy="3233336"/>
            <wp:effectExtent l="0" t="0" r="0" b="5164"/>
            <wp:docPr id="38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rcRect l="19969" t="13709" r="57988" b="54619"/>
                    <a:stretch>
                      <a:fillRect/>
                    </a:stretch>
                  </pic:blipFill>
                  <pic:spPr>
                    <a:xfrm>
                      <a:off x="0" y="0"/>
                      <a:ext cx="4000573" cy="323333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3A00339" w14:textId="77777777" w:rsidR="00F934D1" w:rsidRDefault="00177DBB">
      <w:pPr>
        <w:rPr>
          <w:sz w:val="28"/>
          <w:szCs w:val="28"/>
        </w:rPr>
      </w:pPr>
      <w:r>
        <w:rPr>
          <w:sz w:val="28"/>
          <w:szCs w:val="28"/>
        </w:rPr>
        <w:t>30. WAP to swap two numbers using pointer.</w:t>
      </w:r>
    </w:p>
    <w:p w14:paraId="3CA889EF" w14:textId="77777777" w:rsidR="00F934D1" w:rsidRDefault="00177DBB">
      <w:r>
        <w:rPr>
          <w:noProof/>
        </w:rPr>
        <w:drawing>
          <wp:inline distT="0" distB="0" distL="0" distR="0" wp14:anchorId="2D95029F" wp14:editId="48924CDA">
            <wp:extent cx="4610962" cy="4256275"/>
            <wp:effectExtent l="0" t="0" r="0" b="0"/>
            <wp:docPr id="39" name="Pictu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rcRect l="19676" t="13236" r="56127" b="47056"/>
                    <a:stretch>
                      <a:fillRect/>
                    </a:stretch>
                  </pic:blipFill>
                  <pic:spPr>
                    <a:xfrm>
                      <a:off x="0" y="0"/>
                      <a:ext cx="4610962" cy="425627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8C062B4" w14:textId="77777777" w:rsidR="00F934D1" w:rsidRDefault="00F934D1">
      <w:pPr>
        <w:rPr>
          <w:sz w:val="28"/>
          <w:szCs w:val="28"/>
        </w:rPr>
      </w:pPr>
    </w:p>
    <w:p w14:paraId="779754CD" w14:textId="77777777" w:rsidR="00F934D1" w:rsidRDefault="00F934D1">
      <w:pPr>
        <w:rPr>
          <w:sz w:val="28"/>
          <w:szCs w:val="28"/>
        </w:rPr>
      </w:pPr>
    </w:p>
    <w:p w14:paraId="039D2C45" w14:textId="77777777" w:rsidR="00F934D1" w:rsidRDefault="00177DBB">
      <w:pPr>
        <w:rPr>
          <w:sz w:val="28"/>
          <w:szCs w:val="28"/>
        </w:rPr>
      </w:pPr>
      <w:r>
        <w:rPr>
          <w:sz w:val="28"/>
          <w:szCs w:val="28"/>
        </w:rPr>
        <w:lastRenderedPageBreak/>
        <w:t>31) WAP to multiply every element of an array using pointer and functions. Function sh</w:t>
      </w:r>
      <w:r>
        <w:rPr>
          <w:sz w:val="28"/>
          <w:szCs w:val="28"/>
        </w:rPr>
        <w:t>ould return the array.</w:t>
      </w:r>
    </w:p>
    <w:p w14:paraId="3FB806D8" w14:textId="77777777" w:rsidR="00F934D1" w:rsidRDefault="00177DBB">
      <w:r>
        <w:rPr>
          <w:noProof/>
        </w:rPr>
        <w:drawing>
          <wp:inline distT="0" distB="0" distL="0" distR="0" wp14:anchorId="2F9B1ECA" wp14:editId="6CF8EBD2">
            <wp:extent cx="2738234" cy="3038313"/>
            <wp:effectExtent l="0" t="0" r="4966" b="0"/>
            <wp:docPr id="40" name="Pictur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rcRect l="5177" t="25154" r="65745" b="17487"/>
                    <a:stretch>
                      <a:fillRect/>
                    </a:stretch>
                  </pic:blipFill>
                  <pic:spPr>
                    <a:xfrm>
                      <a:off x="0" y="0"/>
                      <a:ext cx="2738234" cy="303831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1EB53A7" w14:textId="77777777" w:rsidR="00F934D1" w:rsidRDefault="00177DBB">
      <w:r>
        <w:rPr>
          <w:noProof/>
        </w:rPr>
        <w:drawing>
          <wp:inline distT="0" distB="0" distL="0" distR="0" wp14:anchorId="247BB939" wp14:editId="397D82C5">
            <wp:extent cx="2408099" cy="378634"/>
            <wp:effectExtent l="0" t="0" r="0" b="2366"/>
            <wp:docPr id="41" name="Pictur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rcRect l="50989" t="28343" r="28062" b="65802"/>
                    <a:stretch>
                      <a:fillRect/>
                    </a:stretch>
                  </pic:blipFill>
                  <pic:spPr>
                    <a:xfrm>
                      <a:off x="0" y="0"/>
                      <a:ext cx="2408099" cy="37863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BF4F694" w14:textId="77777777" w:rsidR="00F934D1" w:rsidRDefault="00177DBB">
      <w:pPr>
        <w:rPr>
          <w:sz w:val="28"/>
          <w:szCs w:val="28"/>
        </w:rPr>
      </w:pPr>
      <w:r>
        <w:rPr>
          <w:sz w:val="28"/>
          <w:szCs w:val="28"/>
        </w:rPr>
        <w:t>32) WAP to search an element from an array</w:t>
      </w:r>
    </w:p>
    <w:p w14:paraId="4FA43520" w14:textId="77777777" w:rsidR="00F934D1" w:rsidRDefault="00177DBB">
      <w:pPr>
        <w:rPr>
          <w:sz w:val="28"/>
          <w:szCs w:val="28"/>
        </w:rPr>
      </w:pPr>
      <w:r>
        <w:rPr>
          <w:sz w:val="28"/>
          <w:szCs w:val="28"/>
        </w:rPr>
        <w:t>a) by recursive method.</w:t>
      </w:r>
    </w:p>
    <w:p w14:paraId="6996F0A7" w14:textId="77777777" w:rsidR="00F934D1" w:rsidRDefault="00177DBB">
      <w:r>
        <w:rPr>
          <w:noProof/>
        </w:rPr>
        <w:drawing>
          <wp:inline distT="0" distB="0" distL="0" distR="0" wp14:anchorId="1F0E88D9" wp14:editId="0BA4B90A">
            <wp:extent cx="3084051" cy="3030138"/>
            <wp:effectExtent l="0" t="0" r="2049" b="0"/>
            <wp:docPr id="42" name="Pictur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rcRect l="4121" t="25054" r="57855" b="8528"/>
                    <a:stretch>
                      <a:fillRect/>
                    </a:stretch>
                  </pic:blipFill>
                  <pic:spPr>
                    <a:xfrm>
                      <a:off x="0" y="0"/>
                      <a:ext cx="3084051" cy="303013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E9B2350" w14:textId="77777777" w:rsidR="00F934D1" w:rsidRDefault="00177DBB">
      <w:r>
        <w:rPr>
          <w:noProof/>
        </w:rPr>
        <w:drawing>
          <wp:inline distT="0" distB="0" distL="0" distR="0" wp14:anchorId="495B5DB1" wp14:editId="51263DD2">
            <wp:extent cx="2371011" cy="705871"/>
            <wp:effectExtent l="0" t="0" r="0" b="0"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rcRect l="51318" t="27891" r="31266" b="62891"/>
                    <a:stretch>
                      <a:fillRect/>
                    </a:stretch>
                  </pic:blipFill>
                  <pic:spPr>
                    <a:xfrm>
                      <a:off x="0" y="0"/>
                      <a:ext cx="2371011" cy="70587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431E780E" wp14:editId="02F097F7">
            <wp:extent cx="2658828" cy="474189"/>
            <wp:effectExtent l="0" t="0" r="8172" b="2061"/>
            <wp:docPr id="44" name="Picture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rcRect l="51452" t="28127" r="27675" b="65255"/>
                    <a:stretch>
                      <a:fillRect/>
                    </a:stretch>
                  </pic:blipFill>
                  <pic:spPr>
                    <a:xfrm>
                      <a:off x="0" y="0"/>
                      <a:ext cx="2658828" cy="47418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0A69C71" w14:textId="77777777" w:rsidR="00F934D1" w:rsidRDefault="00177DBB">
      <w:pPr>
        <w:rPr>
          <w:sz w:val="28"/>
          <w:szCs w:val="28"/>
        </w:rPr>
      </w:pPr>
      <w:r>
        <w:rPr>
          <w:sz w:val="28"/>
          <w:szCs w:val="28"/>
        </w:rPr>
        <w:lastRenderedPageBreak/>
        <w:t>b) by iterative method. (normal)</w:t>
      </w:r>
    </w:p>
    <w:p w14:paraId="12CC4F81" w14:textId="77777777" w:rsidR="00F934D1" w:rsidRDefault="00177DBB">
      <w:r>
        <w:t xml:space="preserve"> </w:t>
      </w:r>
      <w:r>
        <w:rPr>
          <w:noProof/>
        </w:rPr>
        <w:drawing>
          <wp:inline distT="0" distB="0" distL="0" distR="0" wp14:anchorId="6302A144" wp14:editId="76F192EE">
            <wp:extent cx="2940308" cy="2733763"/>
            <wp:effectExtent l="0" t="0" r="0" b="9437"/>
            <wp:docPr id="45" name="Pictur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rcRect l="4387" t="24582" r="63439" b="22238"/>
                    <a:stretch>
                      <a:fillRect/>
                    </a:stretch>
                  </pic:blipFill>
                  <pic:spPr>
                    <a:xfrm>
                      <a:off x="0" y="0"/>
                      <a:ext cx="2940308" cy="273376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C9EB484" wp14:editId="5F7FEFC3">
            <wp:extent cx="2614891" cy="679463"/>
            <wp:effectExtent l="0" t="0" r="0" b="6337"/>
            <wp:docPr id="46" name="Pictur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rcRect l="51584" t="28127" r="31531" b="64073"/>
                    <a:stretch>
                      <a:fillRect/>
                    </a:stretch>
                  </pic:blipFill>
                  <pic:spPr>
                    <a:xfrm>
                      <a:off x="0" y="0"/>
                      <a:ext cx="2614891" cy="67946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312C109" w14:textId="77777777" w:rsidR="00F934D1" w:rsidRDefault="00177DBB">
      <w:pPr>
        <w:rPr>
          <w:sz w:val="28"/>
          <w:szCs w:val="28"/>
        </w:rPr>
      </w:pPr>
      <w:r>
        <w:rPr>
          <w:sz w:val="28"/>
          <w:szCs w:val="28"/>
        </w:rPr>
        <w:t>33) WAP to sort a number array using optimised bubble sorting.</w:t>
      </w:r>
    </w:p>
    <w:p w14:paraId="41844BF3" w14:textId="77777777" w:rsidR="00F934D1" w:rsidRDefault="00177DBB">
      <w:r>
        <w:rPr>
          <w:noProof/>
        </w:rPr>
        <w:drawing>
          <wp:inline distT="0" distB="0" distL="0" distR="0" wp14:anchorId="4A1DF470" wp14:editId="7A375C67">
            <wp:extent cx="2969870" cy="3691515"/>
            <wp:effectExtent l="0" t="0" r="1930" b="4185"/>
            <wp:docPr id="47" name="Pictur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rcRect l="4786" t="24818" r="66763" b="12311"/>
                    <a:stretch>
                      <a:fillRect/>
                    </a:stretch>
                  </pic:blipFill>
                  <pic:spPr>
                    <a:xfrm>
                      <a:off x="0" y="0"/>
                      <a:ext cx="2969870" cy="369151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0B628AFD" w14:textId="77777777" w:rsidR="00F934D1" w:rsidRDefault="00177DBB">
      <w:r>
        <w:rPr>
          <w:noProof/>
        </w:rPr>
        <w:drawing>
          <wp:inline distT="0" distB="0" distL="0" distR="0" wp14:anchorId="38E0D4F4" wp14:editId="24566018">
            <wp:extent cx="5869606" cy="843881"/>
            <wp:effectExtent l="0" t="0" r="0" b="0"/>
            <wp:docPr id="48" name="Pictur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rcRect l="51452" t="28364" r="18236" b="65491"/>
                    <a:stretch>
                      <a:fillRect/>
                    </a:stretch>
                  </pic:blipFill>
                  <pic:spPr>
                    <a:xfrm>
                      <a:off x="0" y="0"/>
                      <a:ext cx="5869606" cy="84388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E7AB9FD" w14:textId="77777777" w:rsidR="00F934D1" w:rsidRDefault="00F934D1"/>
    <w:p w14:paraId="253E13F3" w14:textId="77777777" w:rsidR="00F934D1" w:rsidRDefault="00F934D1"/>
    <w:p w14:paraId="5990207A" w14:textId="77777777" w:rsidR="00F934D1" w:rsidRDefault="00177DBB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34) WAP to sort a number array using </w:t>
      </w:r>
      <w:r>
        <w:rPr>
          <w:sz w:val="28"/>
          <w:szCs w:val="28"/>
        </w:rPr>
        <w:t>insertion sorting.</w:t>
      </w:r>
    </w:p>
    <w:p w14:paraId="093AC1F0" w14:textId="77777777" w:rsidR="00F934D1" w:rsidRDefault="00177DBB">
      <w:r>
        <w:rPr>
          <w:noProof/>
        </w:rPr>
        <w:drawing>
          <wp:inline distT="0" distB="0" distL="0" distR="0" wp14:anchorId="20B14F30" wp14:editId="4D37AF71">
            <wp:extent cx="2847569" cy="3595557"/>
            <wp:effectExtent l="0" t="0" r="0" b="4893"/>
            <wp:docPr id="49" name="Pictur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rcRect l="4786" t="25291" r="66364" b="9947"/>
                    <a:stretch>
                      <a:fillRect/>
                    </a:stretch>
                  </pic:blipFill>
                  <pic:spPr>
                    <a:xfrm>
                      <a:off x="0" y="0"/>
                      <a:ext cx="2847569" cy="359555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C525512" wp14:editId="2D967745">
            <wp:extent cx="3942627" cy="480407"/>
            <wp:effectExtent l="0" t="0" r="723" b="0"/>
            <wp:docPr id="50" name="Pictur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rcRect l="51850" t="27891" r="16508" b="65255"/>
                    <a:stretch>
                      <a:fillRect/>
                    </a:stretch>
                  </pic:blipFill>
                  <pic:spPr>
                    <a:xfrm>
                      <a:off x="0" y="0"/>
                      <a:ext cx="3942627" cy="48040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E2ED0F5" w14:textId="77777777" w:rsidR="00F934D1" w:rsidRDefault="00177DBB">
      <w:pPr>
        <w:rPr>
          <w:sz w:val="28"/>
          <w:szCs w:val="28"/>
        </w:rPr>
      </w:pPr>
      <w:r>
        <w:rPr>
          <w:sz w:val="28"/>
          <w:szCs w:val="28"/>
        </w:rPr>
        <w:t>35) WAP to sort a number array using selection sorting.</w:t>
      </w:r>
    </w:p>
    <w:p w14:paraId="55130664" w14:textId="77777777" w:rsidR="00F934D1" w:rsidRDefault="00177DBB">
      <w:r>
        <w:rPr>
          <w:noProof/>
        </w:rPr>
        <w:drawing>
          <wp:inline distT="0" distB="0" distL="0" distR="0" wp14:anchorId="006A62EB" wp14:editId="0C61847A">
            <wp:extent cx="2834621" cy="3237963"/>
            <wp:effectExtent l="0" t="0" r="3829" b="537"/>
            <wp:docPr id="51" name="Pictur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rcRect l="3723" t="24344" r="62641" b="7348"/>
                    <a:stretch>
                      <a:fillRect/>
                    </a:stretch>
                  </pic:blipFill>
                  <pic:spPr>
                    <a:xfrm>
                      <a:off x="0" y="0"/>
                      <a:ext cx="2834621" cy="323796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423EB28" wp14:editId="41010A4D">
            <wp:extent cx="4483595" cy="571984"/>
            <wp:effectExtent l="0" t="0" r="0" b="0"/>
            <wp:docPr id="52" name="Picture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rcRect l="51451" t="28127" r="16242" b="64546"/>
                    <a:stretch>
                      <a:fillRect/>
                    </a:stretch>
                  </pic:blipFill>
                  <pic:spPr>
                    <a:xfrm>
                      <a:off x="0" y="0"/>
                      <a:ext cx="4483595" cy="57198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5E91DCB" w14:textId="77777777" w:rsidR="00F934D1" w:rsidRDefault="00177DBB">
      <w:pPr>
        <w:rPr>
          <w:sz w:val="28"/>
          <w:szCs w:val="28"/>
        </w:rPr>
      </w:pPr>
      <w:r>
        <w:rPr>
          <w:sz w:val="28"/>
          <w:szCs w:val="28"/>
        </w:rPr>
        <w:lastRenderedPageBreak/>
        <w:t>36) WAP to read the information of a student from the keyboard and print the same on the screen using structure.</w:t>
      </w:r>
    </w:p>
    <w:p w14:paraId="6B28CB10" w14:textId="77777777" w:rsidR="00F934D1" w:rsidRDefault="00177DBB">
      <w:r>
        <w:rPr>
          <w:noProof/>
        </w:rPr>
        <w:drawing>
          <wp:inline distT="0" distB="0" distL="0" distR="0" wp14:anchorId="5FF506F9" wp14:editId="56195C44">
            <wp:extent cx="2485595" cy="1869966"/>
            <wp:effectExtent l="0" t="0" r="0" b="0"/>
            <wp:docPr id="53" name="Pictur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rcRect l="5584" t="7091" r="51473" b="35473"/>
                    <a:stretch>
                      <a:fillRect/>
                    </a:stretch>
                  </pic:blipFill>
                  <pic:spPr>
                    <a:xfrm>
                      <a:off x="0" y="0"/>
                      <a:ext cx="2485595" cy="186996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5F5866E" wp14:editId="5732E8C0">
            <wp:extent cx="2992374" cy="932047"/>
            <wp:effectExtent l="0" t="0" r="0" b="1403"/>
            <wp:docPr id="54" name="Picture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rcRect l="20474" t="77762" r="63306" b="13256"/>
                    <a:stretch>
                      <a:fillRect/>
                    </a:stretch>
                  </pic:blipFill>
                  <pic:spPr>
                    <a:xfrm>
                      <a:off x="0" y="0"/>
                      <a:ext cx="2992374" cy="93204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703083F" w14:textId="77777777" w:rsidR="00F934D1" w:rsidRDefault="00177DBB">
      <w:pPr>
        <w:rPr>
          <w:sz w:val="28"/>
          <w:szCs w:val="28"/>
        </w:rPr>
      </w:pPr>
      <w:r>
        <w:rPr>
          <w:sz w:val="28"/>
          <w:szCs w:val="28"/>
        </w:rPr>
        <w:t>37) WAP to read information of n number of students from</w:t>
      </w:r>
      <w:r>
        <w:rPr>
          <w:sz w:val="28"/>
          <w:szCs w:val="28"/>
        </w:rPr>
        <w:t xml:space="preserve"> keyboard and and print the same by using structure.</w:t>
      </w:r>
    </w:p>
    <w:p w14:paraId="6A600DDC" w14:textId="77777777" w:rsidR="00F934D1" w:rsidRDefault="00177DBB">
      <w:r>
        <w:rPr>
          <w:noProof/>
        </w:rPr>
        <w:drawing>
          <wp:inline distT="0" distB="0" distL="0" distR="0" wp14:anchorId="5717EFD4" wp14:editId="4C588F4D">
            <wp:extent cx="3902869" cy="5596877"/>
            <wp:effectExtent l="0" t="0" r="2381" b="3823"/>
            <wp:docPr id="55" name="Picture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rcRect l="20607" t="9455" r="48150" b="10892"/>
                    <a:stretch>
                      <a:fillRect/>
                    </a:stretch>
                  </pic:blipFill>
                  <pic:spPr>
                    <a:xfrm>
                      <a:off x="0" y="0"/>
                      <a:ext cx="3902869" cy="559687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2009AE0" w14:textId="77777777" w:rsidR="00F934D1" w:rsidRDefault="00177DBB">
      <w:pPr>
        <w:rPr>
          <w:sz w:val="28"/>
          <w:szCs w:val="28"/>
        </w:rPr>
      </w:pPr>
      <w:r>
        <w:rPr>
          <w:sz w:val="28"/>
          <w:szCs w:val="28"/>
        </w:rPr>
        <w:lastRenderedPageBreak/>
        <w:t>38) WAP to print a file on screen.</w:t>
      </w:r>
    </w:p>
    <w:p w14:paraId="6C4230B4" w14:textId="77777777" w:rsidR="00F934D1" w:rsidRDefault="00177DBB">
      <w:r>
        <w:rPr>
          <w:noProof/>
        </w:rPr>
        <w:drawing>
          <wp:inline distT="0" distB="0" distL="0" distR="0" wp14:anchorId="7C7E5D67" wp14:editId="16D22FDB">
            <wp:extent cx="3946129" cy="3004151"/>
            <wp:effectExtent l="0" t="0" r="0" b="5749"/>
            <wp:docPr id="56" name="Pictur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rcRect l="21405" t="10164" r="57988" b="61946"/>
                    <a:stretch>
                      <a:fillRect/>
                    </a:stretch>
                  </pic:blipFill>
                  <pic:spPr>
                    <a:xfrm>
                      <a:off x="0" y="0"/>
                      <a:ext cx="3946129" cy="300415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882ACB8" wp14:editId="6828BF3F">
            <wp:extent cx="3598986" cy="943423"/>
            <wp:effectExtent l="0" t="0" r="1464" b="9077"/>
            <wp:docPr id="57" name="Pictur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rcRect l="20208" t="87690" r="66098" b="5928"/>
                    <a:stretch>
                      <a:fillRect/>
                    </a:stretch>
                  </pic:blipFill>
                  <pic:spPr>
                    <a:xfrm>
                      <a:off x="0" y="0"/>
                      <a:ext cx="3598986" cy="94342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2536579" w14:textId="77777777" w:rsidR="00F934D1" w:rsidRDefault="00177DBB">
      <w:pPr>
        <w:rPr>
          <w:sz w:val="28"/>
          <w:szCs w:val="28"/>
        </w:rPr>
      </w:pPr>
      <w:r>
        <w:rPr>
          <w:sz w:val="28"/>
          <w:szCs w:val="28"/>
        </w:rPr>
        <w:t>39) WAP to copy the contents of one file to another file.</w:t>
      </w:r>
    </w:p>
    <w:p w14:paraId="1468BC16" w14:textId="77777777" w:rsidR="00F934D1" w:rsidRDefault="00F934D1">
      <w:pPr>
        <w:rPr>
          <w:sz w:val="28"/>
          <w:szCs w:val="28"/>
        </w:rPr>
      </w:pPr>
    </w:p>
    <w:p w14:paraId="11044567" w14:textId="77777777" w:rsidR="00F934D1" w:rsidRDefault="00177DBB">
      <w:r>
        <w:rPr>
          <w:noProof/>
        </w:rPr>
        <w:drawing>
          <wp:inline distT="0" distB="0" distL="0" distR="0" wp14:anchorId="7E3DBAC3" wp14:editId="2132B3BE">
            <wp:extent cx="3787600" cy="3471967"/>
            <wp:effectExtent l="0" t="0" r="3350" b="0"/>
            <wp:docPr id="58" name="Pictur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rcRect l="21405" t="7801" r="57855" b="58400"/>
                    <a:stretch>
                      <a:fillRect/>
                    </a:stretch>
                  </pic:blipFill>
                  <pic:spPr>
                    <a:xfrm>
                      <a:off x="0" y="0"/>
                      <a:ext cx="3787600" cy="347196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BE736BD" w14:textId="77777777" w:rsidR="00F934D1" w:rsidRDefault="00177DBB">
      <w:pPr>
        <w:rPr>
          <w:sz w:val="28"/>
          <w:szCs w:val="28"/>
        </w:rPr>
      </w:pPr>
      <w:r>
        <w:rPr>
          <w:sz w:val="28"/>
          <w:szCs w:val="28"/>
        </w:rPr>
        <w:lastRenderedPageBreak/>
        <w:t>40) WAP to create a file named INPUT which contain a series of integers. Now read these integers from</w:t>
      </w:r>
      <w:r>
        <w:rPr>
          <w:sz w:val="28"/>
          <w:szCs w:val="28"/>
        </w:rPr>
        <w:t xml:space="preserve"> INPUT file and write all even numbers into a file to be called EVEN and all odd numbers into a file to be called ODD.</w:t>
      </w:r>
    </w:p>
    <w:p w14:paraId="202BE4F3" w14:textId="77777777" w:rsidR="00F934D1" w:rsidRDefault="00177DBB">
      <w:r>
        <w:rPr>
          <w:noProof/>
        </w:rPr>
        <w:drawing>
          <wp:inline distT="0" distB="0" distL="0" distR="0" wp14:anchorId="31263EE4" wp14:editId="23477384">
            <wp:extent cx="2825121" cy="4409648"/>
            <wp:effectExtent l="0" t="0" r="0" b="0"/>
            <wp:docPr id="59" name="Picture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rcRect l="20873" t="7800" r="48548" b="7347"/>
                    <a:stretch>
                      <a:fillRect/>
                    </a:stretch>
                  </pic:blipFill>
                  <pic:spPr>
                    <a:xfrm>
                      <a:off x="0" y="0"/>
                      <a:ext cx="2825121" cy="440964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275BC2" wp14:editId="0BF7DBED">
            <wp:extent cx="2828943" cy="4319195"/>
            <wp:effectExtent l="0" t="0" r="9507" b="5155"/>
            <wp:docPr id="60" name="Picture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rcRect l="19942" t="47982" r="65167" b="11601"/>
                    <a:stretch>
                      <a:fillRect/>
                    </a:stretch>
                  </pic:blipFill>
                  <pic:spPr>
                    <a:xfrm>
                      <a:off x="0" y="0"/>
                      <a:ext cx="2828943" cy="431919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EFB1485" w14:textId="77777777" w:rsidR="00F934D1" w:rsidRDefault="00F934D1">
      <w:pPr>
        <w:rPr>
          <w:sz w:val="28"/>
          <w:szCs w:val="28"/>
        </w:rPr>
      </w:pPr>
    </w:p>
    <w:sectPr w:rsidR="00F934D1">
      <w:pgSz w:w="11906" w:h="16838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DF0E8A" w14:textId="77777777" w:rsidR="00177DBB" w:rsidRDefault="00177DBB">
      <w:pPr>
        <w:spacing w:after="0"/>
      </w:pPr>
      <w:r>
        <w:separator/>
      </w:r>
    </w:p>
  </w:endnote>
  <w:endnote w:type="continuationSeparator" w:id="0">
    <w:p w14:paraId="69F570BF" w14:textId="77777777" w:rsidR="00177DBB" w:rsidRDefault="00177DB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885C59" w14:textId="77777777" w:rsidR="00177DBB" w:rsidRDefault="00177DBB">
      <w:pPr>
        <w:spacing w:after="0"/>
      </w:pPr>
      <w:r>
        <w:rPr>
          <w:color w:val="000000"/>
        </w:rPr>
        <w:separator/>
      </w:r>
    </w:p>
  </w:footnote>
  <w:footnote w:type="continuationSeparator" w:id="0">
    <w:p w14:paraId="420951C7" w14:textId="77777777" w:rsidR="00177DBB" w:rsidRDefault="00177DBB">
      <w:pPr>
        <w:spacing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attachedTemplate r:id="rId1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useWord2013TrackBottomHyphenation" w:uri="http://schemas.microsoft.com/office/word" w:val="1"/>
  </w:compat>
  <w:rsids>
    <w:rsidRoot w:val="00F934D1"/>
    <w:rsid w:val="00177DBB"/>
    <w:rsid w:val="005A3C35"/>
    <w:rsid w:val="00F934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4A6B57"/>
  <w15:docId w15:val="{FB1A4211-5AE4-4905-8500-D3C957FE94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sz w:val="22"/>
        <w:szCs w:val="22"/>
        <w:lang w:val="en-IN" w:eastAsia="en-US" w:bidi="ar-SA"/>
      </w:rPr>
    </w:rPrDefault>
    <w:pPrDefault>
      <w:pPr>
        <w:autoSpaceDN w:val="0"/>
        <w:spacing w:after="160" w:line="256" w:lineRule="auto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spacing w:line="240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Norma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26</Pages>
  <Words>875</Words>
  <Characters>4990</Characters>
  <Application>Microsoft Office Word</Application>
  <DocSecurity>0</DocSecurity>
  <Lines>41</Lines>
  <Paragraphs>11</Paragraphs>
  <ScaleCrop>false</ScaleCrop>
  <Company/>
  <LinksUpToDate>false</LinksUpToDate>
  <CharactersWithSpaces>5854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Abhijeet_Chatterjee</dc:creator>
  <dc:description/>
  <cp:lastModifiedBy>Abhijeet_Chatterjee</cp:lastModifiedBy>
  <cp:revision>2</cp:revision>
  <dcterms:created xsi:type="dcterms:W3CDTF">2022-02-01T13:10:00Z</dcterms:created>
  <dcterms:modified xsi:type="dcterms:W3CDTF">2022-02-01T13:10:00Z</dcterms:modified>
</cp:coreProperties>
</file>